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93E36" w14:textId="470A7876" w:rsidR="00BB6A0E" w:rsidRDefault="00BB6A0E" w:rsidP="00DF2853">
      <w:pPr>
        <w:pStyle w:val="BodyText1"/>
        <w:spacing w:after="0" w:line="276" w:lineRule="auto"/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Tipo de especificação: </w:t>
      </w:r>
      <w:r w:rsidR="00316467">
        <w:rPr>
          <w:b/>
          <w:bCs/>
          <w:lang w:val="pt-BR"/>
        </w:rPr>
        <w:t>Atualização de código</w:t>
      </w:r>
    </w:p>
    <w:p w14:paraId="1C28F820" w14:textId="166A1753" w:rsidR="00D14591" w:rsidRDefault="00D8217F" w:rsidP="006257B5">
      <w:pPr>
        <w:pStyle w:val="BodyText1"/>
        <w:spacing w:after="0" w:line="276" w:lineRule="auto"/>
        <w:jc w:val="both"/>
        <w:rPr>
          <w:lang w:val="pt-BR"/>
        </w:rPr>
      </w:pPr>
      <w:r>
        <w:rPr>
          <w:b/>
          <w:bCs/>
          <w:lang w:val="pt-BR"/>
        </w:rPr>
        <w:t xml:space="preserve">Robô: </w:t>
      </w:r>
      <w:r w:rsidRPr="00D8217F">
        <w:rPr>
          <w:lang w:val="pt-BR"/>
        </w:rPr>
        <w:t>BR_</w:t>
      </w:r>
      <w:r w:rsidR="000B3DF9">
        <w:rPr>
          <w:lang w:val="pt-BR"/>
        </w:rPr>
        <w:t>101</w:t>
      </w:r>
      <w:r>
        <w:rPr>
          <w:lang w:val="pt-BR"/>
        </w:rPr>
        <w:t>_</w:t>
      </w:r>
      <w:r w:rsidR="00D14591">
        <w:rPr>
          <w:lang w:val="pt-BR"/>
        </w:rPr>
        <w:t>EmissaoDeNFeEmContingencia</w:t>
      </w:r>
      <w:r w:rsidR="00432A8C">
        <w:rPr>
          <w:lang w:val="pt-BR"/>
        </w:rPr>
        <w:t>Em</w:t>
      </w:r>
      <w:r w:rsidR="000B3DF9">
        <w:rPr>
          <w:lang w:val="pt-BR"/>
        </w:rPr>
        <w:t>Uberaba3</w:t>
      </w:r>
    </w:p>
    <w:p w14:paraId="4830E310" w14:textId="37676BC5" w:rsidR="009C1E14" w:rsidRPr="00316467" w:rsidRDefault="00073DF6" w:rsidP="006257B5">
      <w:pPr>
        <w:pStyle w:val="BodyText1"/>
        <w:spacing w:after="0" w:line="276" w:lineRule="auto"/>
        <w:jc w:val="both"/>
        <w:rPr>
          <w:u w:val="single"/>
          <w:lang w:val="pt-BR"/>
        </w:rPr>
      </w:pPr>
      <w:r w:rsidRPr="00073DF6">
        <w:rPr>
          <w:b/>
          <w:bCs/>
          <w:lang w:val="pt-BR"/>
        </w:rPr>
        <w:t>Objetivo:</w:t>
      </w:r>
      <w:r>
        <w:rPr>
          <w:lang w:val="pt-BR"/>
        </w:rPr>
        <w:t xml:space="preserve"> </w:t>
      </w:r>
      <w:r w:rsidR="00316467">
        <w:rPr>
          <w:lang w:val="pt-BR"/>
        </w:rPr>
        <w:t>Atualizar código no ambiente de produção para a versão mais recente.</w:t>
      </w:r>
    </w:p>
    <w:p w14:paraId="45DD24D6" w14:textId="2F3DD89B" w:rsidR="009E26CF" w:rsidRDefault="009E26CF" w:rsidP="00DF2853">
      <w:pPr>
        <w:pStyle w:val="BodyText1"/>
        <w:spacing w:after="0" w:line="276" w:lineRule="auto"/>
        <w:jc w:val="both"/>
        <w:rPr>
          <w:lang w:val="pt-BR"/>
        </w:rPr>
      </w:pPr>
    </w:p>
    <w:p w14:paraId="72AB7178" w14:textId="2436EE98" w:rsidR="00316467" w:rsidRDefault="00316467" w:rsidP="00DF2853">
      <w:pPr>
        <w:pStyle w:val="BodyText1"/>
        <w:spacing w:after="0" w:line="276" w:lineRule="auto"/>
        <w:jc w:val="both"/>
        <w:rPr>
          <w:lang w:val="pt-BR"/>
        </w:rPr>
      </w:pPr>
      <w:r w:rsidRPr="00316467">
        <w:rPr>
          <w:b/>
          <w:bCs/>
          <w:lang w:val="pt-BR"/>
        </w:rPr>
        <w:t>Pré-requisito:</w:t>
      </w:r>
      <w:r>
        <w:rPr>
          <w:lang w:val="pt-BR"/>
        </w:rPr>
        <w:t xml:space="preserve"> Estrutura de pastas e código já presentes em produção.</w:t>
      </w:r>
    </w:p>
    <w:p w14:paraId="6A6C01A0" w14:textId="77777777" w:rsidR="00316467" w:rsidRDefault="00316467" w:rsidP="00DF2853">
      <w:pPr>
        <w:pStyle w:val="BodyText1"/>
        <w:spacing w:after="0" w:line="276" w:lineRule="auto"/>
        <w:jc w:val="both"/>
        <w:rPr>
          <w:lang w:val="pt-BR"/>
        </w:rPr>
      </w:pPr>
    </w:p>
    <w:p w14:paraId="7C2E6AC3" w14:textId="279F8F01" w:rsidR="009E26CF" w:rsidRDefault="00432EA4" w:rsidP="009E26CF">
      <w:pPr>
        <w:pStyle w:val="BodyText1"/>
        <w:spacing w:after="0" w:line="276" w:lineRule="auto"/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Procedimento para </w:t>
      </w:r>
      <w:r w:rsidR="00316467">
        <w:rPr>
          <w:b/>
          <w:bCs/>
          <w:lang w:val="pt-BR"/>
        </w:rPr>
        <w:t>atualizar código</w:t>
      </w:r>
      <w:r w:rsidR="009E26CF">
        <w:rPr>
          <w:b/>
          <w:bCs/>
          <w:lang w:val="pt-BR"/>
        </w:rPr>
        <w:t xml:space="preserve">: </w:t>
      </w:r>
    </w:p>
    <w:p w14:paraId="490803E4" w14:textId="77777777" w:rsidR="006257B5" w:rsidRDefault="006257B5" w:rsidP="00873C57">
      <w:pPr>
        <w:pStyle w:val="BodyText1"/>
        <w:spacing w:after="0" w:line="276" w:lineRule="auto"/>
        <w:jc w:val="both"/>
        <w:rPr>
          <w:lang w:val="pt-BR"/>
        </w:rPr>
      </w:pPr>
    </w:p>
    <w:p w14:paraId="4F80735A" w14:textId="043FA379" w:rsidR="00873C57" w:rsidRDefault="00432EA4" w:rsidP="00577946">
      <w:pPr>
        <w:pStyle w:val="BodyText1"/>
        <w:numPr>
          <w:ilvl w:val="0"/>
          <w:numId w:val="41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 xml:space="preserve">Entrar no diretório </w:t>
      </w:r>
      <w:r w:rsidR="00852347">
        <w:rPr>
          <w:lang w:val="pt-BR"/>
        </w:rPr>
        <w:t>C</w:t>
      </w:r>
      <w:r>
        <w:rPr>
          <w:lang w:val="pt-BR"/>
        </w:rPr>
        <w:t>:\RPA-BOT</w:t>
      </w:r>
      <w:r w:rsidR="00ED5840">
        <w:rPr>
          <w:lang w:val="pt-BR"/>
        </w:rPr>
        <w:t>S</w:t>
      </w:r>
      <w:r>
        <w:rPr>
          <w:lang w:val="pt-BR"/>
        </w:rPr>
        <w:t>\BR_R</w:t>
      </w:r>
      <w:r w:rsidR="000B3DF9">
        <w:rPr>
          <w:lang w:val="pt-BR"/>
        </w:rPr>
        <w:t>101</w:t>
      </w:r>
      <w:r>
        <w:rPr>
          <w:lang w:val="pt-BR"/>
        </w:rPr>
        <w:t>_EmissaoDeNFeEmContingencia</w:t>
      </w:r>
      <w:r w:rsidR="00432A8C">
        <w:rPr>
          <w:lang w:val="pt-BR"/>
        </w:rPr>
        <w:t>Em</w:t>
      </w:r>
      <w:r w:rsidR="000B3DF9">
        <w:rPr>
          <w:lang w:val="pt-BR"/>
        </w:rPr>
        <w:t>Uberaba3</w:t>
      </w:r>
      <w:r>
        <w:rPr>
          <w:lang w:val="pt-BR"/>
        </w:rPr>
        <w:t>\7. Executavel</w:t>
      </w:r>
      <w:bookmarkStart w:id="0" w:name="_GoBack"/>
      <w:bookmarkEnd w:id="0"/>
    </w:p>
    <w:p w14:paraId="22866126" w14:textId="77777777" w:rsidR="00432EA4" w:rsidRDefault="00432EA4" w:rsidP="00432EA4">
      <w:pPr>
        <w:pStyle w:val="ListParagraph"/>
      </w:pPr>
    </w:p>
    <w:p w14:paraId="1F1277B0" w14:textId="4CD45203" w:rsidR="00432EA4" w:rsidRDefault="00432EA4" w:rsidP="00577946">
      <w:pPr>
        <w:pStyle w:val="BodyText1"/>
        <w:numPr>
          <w:ilvl w:val="0"/>
          <w:numId w:val="41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 xml:space="preserve">Executar o script </w:t>
      </w:r>
      <w:r w:rsidR="00316467" w:rsidRPr="009B3A36">
        <w:rPr>
          <w:b/>
          <w:bCs/>
          <w:lang w:val="pt-BR"/>
        </w:rPr>
        <w:t>atualizar_codigo</w:t>
      </w:r>
      <w:r w:rsidRPr="009B3A36">
        <w:rPr>
          <w:b/>
          <w:bCs/>
          <w:lang w:val="pt-BR"/>
        </w:rPr>
        <w:t>.bat</w:t>
      </w:r>
      <w:r w:rsidR="009B3A36" w:rsidRPr="009B3A36">
        <w:rPr>
          <w:lang w:val="pt-BR"/>
        </w:rPr>
        <w:t>.</w:t>
      </w:r>
    </w:p>
    <w:p w14:paraId="0BE73880" w14:textId="77777777" w:rsidR="00647EA8" w:rsidRDefault="00647EA8" w:rsidP="00647EA8">
      <w:pPr>
        <w:pStyle w:val="ListParagraph"/>
      </w:pPr>
    </w:p>
    <w:p w14:paraId="7480CA8B" w14:textId="047D5273" w:rsidR="00647EA8" w:rsidRDefault="00647EA8" w:rsidP="00577946">
      <w:pPr>
        <w:pStyle w:val="BodyText1"/>
        <w:numPr>
          <w:ilvl w:val="0"/>
          <w:numId w:val="41"/>
        </w:numPr>
        <w:spacing w:after="0" w:line="276" w:lineRule="auto"/>
        <w:jc w:val="both"/>
        <w:rPr>
          <w:lang w:val="pt-BR"/>
        </w:rPr>
      </w:pPr>
      <w:r>
        <w:rPr>
          <w:lang w:val="pt-BR"/>
        </w:rPr>
        <w:t xml:space="preserve">(Apenas se for solicitado) Informar o mesmo </w:t>
      </w:r>
      <w:r w:rsidR="00FA0168">
        <w:rPr>
          <w:lang w:val="pt-BR"/>
        </w:rPr>
        <w:t>usuário e senha utilizados</w:t>
      </w:r>
      <w:r>
        <w:rPr>
          <w:lang w:val="pt-BR"/>
        </w:rPr>
        <w:t xml:space="preserve"> na clonagem do repositório.</w:t>
      </w:r>
    </w:p>
    <w:p w14:paraId="1A56476B" w14:textId="77777777" w:rsidR="00647EA8" w:rsidRPr="009B3A36" w:rsidRDefault="00647EA8" w:rsidP="00647EA8">
      <w:pPr>
        <w:pStyle w:val="BodyText1"/>
        <w:spacing w:after="0" w:line="276" w:lineRule="auto"/>
        <w:jc w:val="both"/>
        <w:rPr>
          <w:u w:val="single"/>
          <w:lang w:val="pt-BR"/>
        </w:rPr>
      </w:pPr>
    </w:p>
    <w:p w14:paraId="46AF3498" w14:textId="4ACEAA35" w:rsidR="00873C57" w:rsidRPr="00647EA8" w:rsidRDefault="00FE2BE1" w:rsidP="00647EA8">
      <w:pPr>
        <w:pStyle w:val="BodyText1"/>
        <w:numPr>
          <w:ilvl w:val="0"/>
          <w:numId w:val="41"/>
        </w:numPr>
        <w:spacing w:after="0" w:line="276" w:lineRule="auto"/>
        <w:jc w:val="both"/>
        <w:rPr>
          <w:lang w:val="pt-BR"/>
        </w:rPr>
      </w:pPr>
      <w:r w:rsidRPr="00647EA8">
        <w:rPr>
          <w:lang w:val="pt-BR"/>
        </w:rPr>
        <w:t>Verificar se o processo foi realizado com sucesso.</w:t>
      </w:r>
      <w:r w:rsidR="00FA0168">
        <w:rPr>
          <w:lang w:val="pt-BR"/>
        </w:rPr>
        <w:t xml:space="preserve"> Será exibido uma mensagem de sucesso caso tudo tenha ocorrido corretamente.</w:t>
      </w:r>
    </w:p>
    <w:p w14:paraId="57F8ACA4" w14:textId="724A461E" w:rsidR="00873C57" w:rsidRPr="009B3A36" w:rsidRDefault="00873C57" w:rsidP="00873C57">
      <w:pPr>
        <w:pStyle w:val="BodyText1"/>
        <w:spacing w:after="0" w:line="276" w:lineRule="auto"/>
        <w:ind w:left="360"/>
        <w:jc w:val="both"/>
        <w:rPr>
          <w:u w:val="single"/>
          <w:lang w:val="pt-BR"/>
        </w:rPr>
      </w:pPr>
    </w:p>
    <w:p w14:paraId="2670D0C8" w14:textId="51064114" w:rsidR="00873C57" w:rsidRDefault="00873C57" w:rsidP="00873C57">
      <w:pPr>
        <w:pStyle w:val="BodyText1"/>
        <w:spacing w:after="0" w:line="276" w:lineRule="auto"/>
        <w:ind w:left="360"/>
        <w:jc w:val="both"/>
        <w:rPr>
          <w:lang w:val="pt-BR"/>
        </w:rPr>
      </w:pPr>
    </w:p>
    <w:p w14:paraId="601B1784" w14:textId="125FC41A" w:rsidR="00873C57" w:rsidRDefault="00873C57" w:rsidP="00873C57">
      <w:pPr>
        <w:pStyle w:val="BodyText1"/>
        <w:spacing w:after="0" w:line="276" w:lineRule="auto"/>
        <w:ind w:left="360"/>
        <w:jc w:val="both"/>
        <w:rPr>
          <w:lang w:val="pt-BR"/>
        </w:rPr>
      </w:pPr>
    </w:p>
    <w:p w14:paraId="1E389810" w14:textId="3FA85B6B" w:rsidR="009E26CF" w:rsidRDefault="009E26CF" w:rsidP="00DF2853">
      <w:pPr>
        <w:pStyle w:val="BodyText1"/>
        <w:spacing w:after="0" w:line="276" w:lineRule="auto"/>
        <w:jc w:val="both"/>
        <w:rPr>
          <w:lang w:val="pt-BR"/>
        </w:rPr>
      </w:pPr>
    </w:p>
    <w:p w14:paraId="3B25C5DC" w14:textId="5DA41EFD" w:rsidR="00DF2853" w:rsidRDefault="00DF2853" w:rsidP="00DF2853">
      <w:pPr>
        <w:pStyle w:val="BodyText1"/>
        <w:spacing w:after="0" w:line="276" w:lineRule="auto"/>
        <w:jc w:val="both"/>
        <w:rPr>
          <w:lang w:val="pt-BR"/>
        </w:rPr>
      </w:pPr>
    </w:p>
    <w:p w14:paraId="619003AD" w14:textId="7FB3F677" w:rsidR="009E26CF" w:rsidRPr="00873C57" w:rsidRDefault="009E26CF" w:rsidP="00873C57">
      <w:pPr>
        <w:spacing w:after="200" w:line="276" w:lineRule="auto"/>
        <w:rPr>
          <w:rFonts w:cs="Times New Roman"/>
          <w:color w:val="3B3B3B" w:themeColor="background2" w:themeShade="40"/>
          <w:sz w:val="20"/>
          <w:szCs w:val="22"/>
        </w:rPr>
      </w:pPr>
    </w:p>
    <w:p w14:paraId="3F5EACA7" w14:textId="3077C213" w:rsidR="00D8217F" w:rsidRPr="00873C57" w:rsidRDefault="00D8217F" w:rsidP="00873C57">
      <w:pPr>
        <w:spacing w:after="200" w:line="276" w:lineRule="auto"/>
        <w:rPr>
          <w:rFonts w:cs="Times New Roman"/>
          <w:color w:val="3B3B3B" w:themeColor="background2" w:themeShade="40"/>
          <w:sz w:val="20"/>
          <w:szCs w:val="22"/>
        </w:rPr>
      </w:pPr>
    </w:p>
    <w:sectPr w:rsidR="00D8217F" w:rsidRPr="00873C57" w:rsidSect="00FF49A2">
      <w:headerReference w:type="first" r:id="rId11"/>
      <w:footerReference w:type="first" r:id="rId12"/>
      <w:pgSz w:w="11909" w:h="16834" w:code="9"/>
      <w:pgMar w:top="1138" w:right="850" w:bottom="1440" w:left="850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8E2A6" w14:textId="77777777" w:rsidR="009C662D" w:rsidRDefault="009C662D" w:rsidP="00BE14E2">
      <w:r>
        <w:separator/>
      </w:r>
    </w:p>
  </w:endnote>
  <w:endnote w:type="continuationSeparator" w:id="0">
    <w:p w14:paraId="786E485B" w14:textId="77777777" w:rsidR="009C662D" w:rsidRDefault="009C662D" w:rsidP="00BE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0A82E" w14:textId="77777777" w:rsidR="00D8217F" w:rsidRPr="007A77DB" w:rsidRDefault="00D8217F" w:rsidP="00BE14E2">
    <w:pPr>
      <w:pStyle w:val="Footer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49E16C13" wp14:editId="67FBEBE4">
              <wp:simplePos x="0" y="0"/>
              <wp:positionH relativeFrom="column">
                <wp:posOffset>3877310</wp:posOffset>
              </wp:positionH>
              <wp:positionV relativeFrom="paragraph">
                <wp:posOffset>-4467225</wp:posOffset>
              </wp:positionV>
              <wp:extent cx="822960" cy="760730"/>
              <wp:effectExtent l="0" t="0" r="0" b="1270"/>
              <wp:wrapNone/>
              <wp:docPr id="30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22960" cy="760730"/>
                        <a:chOff x="-11186" y="-61104"/>
                        <a:chExt cx="863600" cy="797601"/>
                      </a:xfrm>
                    </wpg:grpSpPr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285676" y="271359"/>
                          <a:ext cx="566738" cy="465138"/>
                        </a:xfrm>
                        <a:custGeom>
                          <a:avLst/>
                          <a:gdLst>
                            <a:gd name="T0" fmla="*/ 99 w 149"/>
                            <a:gd name="T1" fmla="*/ 85 h 122"/>
                            <a:gd name="T2" fmla="*/ 149 w 149"/>
                            <a:gd name="T3" fmla="*/ 34 h 122"/>
                            <a:gd name="T4" fmla="*/ 112 w 149"/>
                            <a:gd name="T5" fmla="*/ 0 h 122"/>
                            <a:gd name="T6" fmla="*/ 39 w 149"/>
                            <a:gd name="T7" fmla="*/ 78 h 122"/>
                            <a:gd name="T8" fmla="*/ 0 w 149"/>
                            <a:gd name="T9" fmla="*/ 114 h 122"/>
                            <a:gd name="T10" fmla="*/ 29 w 149"/>
                            <a:gd name="T11" fmla="*/ 122 h 122"/>
                            <a:gd name="T12" fmla="*/ 99 w 149"/>
                            <a:gd name="T13" fmla="*/ 99 h 122"/>
                            <a:gd name="T14" fmla="*/ 64 w 149"/>
                            <a:gd name="T15" fmla="*/ 68 h 122"/>
                            <a:gd name="T16" fmla="*/ 99 w 149"/>
                            <a:gd name="T17" fmla="*/ 85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9" h="122">
                              <a:moveTo>
                                <a:pt x="99" y="85"/>
                              </a:moveTo>
                              <a:cubicBezTo>
                                <a:pt x="127" y="85"/>
                                <a:pt x="149" y="62"/>
                                <a:pt x="149" y="34"/>
                              </a:cubicBezTo>
                              <a:cubicBezTo>
                                <a:pt x="147" y="22"/>
                                <a:pt x="143" y="0"/>
                                <a:pt x="112" y="0"/>
                              </a:cubicBezTo>
                              <a:cubicBezTo>
                                <a:pt x="78" y="0"/>
                                <a:pt x="67" y="48"/>
                                <a:pt x="39" y="78"/>
                              </a:cubicBezTo>
                              <a:cubicBezTo>
                                <a:pt x="37" y="96"/>
                                <a:pt x="20" y="111"/>
                                <a:pt x="0" y="114"/>
                              </a:cubicBezTo>
                              <a:cubicBezTo>
                                <a:pt x="5" y="119"/>
                                <a:pt x="16" y="122"/>
                                <a:pt x="29" y="122"/>
                              </a:cubicBezTo>
                              <a:cubicBezTo>
                                <a:pt x="54" y="122"/>
                                <a:pt x="84" y="115"/>
                                <a:pt x="99" y="99"/>
                              </a:cubicBezTo>
                              <a:cubicBezTo>
                                <a:pt x="78" y="100"/>
                                <a:pt x="65" y="86"/>
                                <a:pt x="64" y="68"/>
                              </a:cubicBezTo>
                              <a:cubicBezTo>
                                <a:pt x="74" y="80"/>
                                <a:pt x="85" y="85"/>
                                <a:pt x="99" y="85"/>
                              </a:cubicBezTo>
                            </a:path>
                          </a:pathLst>
                        </a:custGeom>
                        <a:solidFill>
                          <a:srgbClr val="00B0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/>
                      </wps:cNvSpPr>
                      <wps:spPr bwMode="auto">
                        <a:xfrm>
                          <a:off x="-11186" y="-61104"/>
                          <a:ext cx="863600" cy="736599"/>
                        </a:xfrm>
                        <a:custGeom>
                          <a:avLst/>
                          <a:gdLst>
                            <a:gd name="T0" fmla="*/ 227 w 227"/>
                            <a:gd name="T1" fmla="*/ 120 h 193"/>
                            <a:gd name="T2" fmla="*/ 188 w 227"/>
                            <a:gd name="T3" fmla="*/ 40 h 193"/>
                            <a:gd name="T4" fmla="*/ 127 w 227"/>
                            <a:gd name="T5" fmla="*/ 3 h 193"/>
                            <a:gd name="T6" fmla="*/ 122 w 227"/>
                            <a:gd name="T7" fmla="*/ 0 h 193"/>
                            <a:gd name="T8" fmla="*/ 122 w 227"/>
                            <a:gd name="T9" fmla="*/ 0 h 193"/>
                            <a:gd name="T10" fmla="*/ 0 w 227"/>
                            <a:gd name="T11" fmla="*/ 125 h 193"/>
                            <a:gd name="T12" fmla="*/ 42 w 227"/>
                            <a:gd name="T13" fmla="*/ 187 h 193"/>
                            <a:gd name="T14" fmla="*/ 85 w 227"/>
                            <a:gd name="T15" fmla="*/ 188 h 193"/>
                            <a:gd name="T16" fmla="*/ 117 w 227"/>
                            <a:gd name="T17" fmla="*/ 166 h 193"/>
                            <a:gd name="T18" fmla="*/ 190 w 227"/>
                            <a:gd name="T19" fmla="*/ 88 h 193"/>
                            <a:gd name="T20" fmla="*/ 227 w 227"/>
                            <a:gd name="T21" fmla="*/ 122 h 193"/>
                            <a:gd name="T22" fmla="*/ 227 w 227"/>
                            <a:gd name="T23" fmla="*/ 120 h 1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227" h="193">
                              <a:moveTo>
                                <a:pt x="227" y="120"/>
                              </a:moveTo>
                              <a:cubicBezTo>
                                <a:pt x="226" y="89"/>
                                <a:pt x="211" y="62"/>
                                <a:pt x="188" y="40"/>
                              </a:cubicBezTo>
                              <a:cubicBezTo>
                                <a:pt x="170" y="24"/>
                                <a:pt x="149" y="12"/>
                                <a:pt x="127" y="3"/>
                              </a:cubicBezTo>
                              <a:cubicBezTo>
                                <a:pt x="125" y="2"/>
                                <a:pt x="123" y="1"/>
                                <a:pt x="122" y="0"/>
                              </a:cubicBezTo>
                              <a:cubicBezTo>
                                <a:pt x="122" y="0"/>
                                <a:pt x="122" y="0"/>
                                <a:pt x="122" y="0"/>
                              </a:cubicBezTo>
                              <a:cubicBezTo>
                                <a:pt x="94" y="33"/>
                                <a:pt x="0" y="57"/>
                                <a:pt x="0" y="125"/>
                              </a:cubicBezTo>
                              <a:cubicBezTo>
                                <a:pt x="0" y="152"/>
                                <a:pt x="17" y="177"/>
                                <a:pt x="42" y="187"/>
                              </a:cubicBezTo>
                              <a:cubicBezTo>
                                <a:pt x="56" y="193"/>
                                <a:pt x="71" y="193"/>
                                <a:pt x="85" y="188"/>
                              </a:cubicBezTo>
                              <a:cubicBezTo>
                                <a:pt x="98" y="184"/>
                                <a:pt x="108" y="176"/>
                                <a:pt x="117" y="166"/>
                              </a:cubicBezTo>
                              <a:cubicBezTo>
                                <a:pt x="145" y="136"/>
                                <a:pt x="156" y="88"/>
                                <a:pt x="190" y="88"/>
                              </a:cubicBezTo>
                              <a:cubicBezTo>
                                <a:pt x="221" y="88"/>
                                <a:pt x="225" y="110"/>
                                <a:pt x="227" y="122"/>
                              </a:cubicBezTo>
                              <a:cubicBezTo>
                                <a:pt x="227" y="122"/>
                                <a:pt x="227" y="121"/>
                                <a:pt x="227" y="120"/>
                              </a:cubicBezTo>
                            </a:path>
                          </a:pathLst>
                        </a:custGeom>
                        <a:solidFill>
                          <a:srgbClr val="0075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02BC947A" id="Group 8" o:spid="_x0000_s1026" style="position:absolute;margin-left:305.3pt;margin-top:-351.75pt;width:64.8pt;height:59.9pt;z-index:-251655680;mso-width-relative:margin;mso-height-relative:margin" coordorigin="-111,-611" coordsize="8636,7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">
              <v:shape id="Freeform 31" o:spid="_x0000_s1027" style="position:absolute;left:2856;top:2713;width:5668;height:4651;visibility:visible;mso-wrap-style:square;v-text-anchor:top" coordsize="149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" path="m99,85v28,,50,-23,50,-51c147,22,143,,112,,78,,67,48,39,78,37,96,20,111,,114v5,5,16,8,29,8c54,122,84,115,99,99,78,100,65,86,64,68,74,80,85,85,99,85e" fillcolor="#00b0df" stroked="f">
                <v:path arrowok="t" o:connecttype="custom" o:connectlocs="376557,324072;566738,129629;426004,0;148341,297383;0,434637;110305,465138;376557,377448;243431,259257;376557,324072" o:connectangles="0,0,0,0,0,0,0,0,0"/>
              </v:shape>
              <v:shape id="Freeform 32" o:spid="_x0000_s1028" style="position:absolute;left:-111;top:-611;width:8635;height:7365;visibility:visible;mso-wrap-style:square;v-text-anchor:top" coordsize="22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" path="m227,120c226,89,211,62,188,40,170,24,149,12,127,3,125,2,123,1,122,v,,,,,c94,33,,57,,125v,27,17,52,42,62c56,193,71,193,85,188v13,-4,23,-12,32,-22c145,136,156,88,190,88v31,,35,22,37,34c227,122,227,121,227,120e" fillcolor="#0075b1" stroked="f">
                <v:path arrowok="t" o:connecttype="custom" o:connectlocs="863600,457989;715228,152663;483159,11450;464137,0;464137,0;0,477072;159785,713700;323374,717516;445115,633551;722837,335859;863600,465622;863600,457989" o:connectangles="0,0,0,0,0,0,0,0,0,0,0,0"/>
              </v:shape>
            </v:group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754496" behindDoc="0" locked="0" layoutInCell="1" allowOverlap="1" wp14:anchorId="4695859C" wp14:editId="71338E35">
              <wp:simplePos x="0" y="0"/>
              <wp:positionH relativeFrom="column">
                <wp:posOffset>6985</wp:posOffset>
              </wp:positionH>
              <wp:positionV relativeFrom="paragraph">
                <wp:posOffset>-3515995</wp:posOffset>
              </wp:positionV>
              <wp:extent cx="2560320" cy="655955"/>
              <wp:effectExtent l="0" t="0" r="0" b="0"/>
              <wp:wrapNone/>
              <wp:docPr id="3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560320" cy="655955"/>
                        <a:chOff x="0" y="0"/>
                        <a:chExt cx="2560320" cy="655926"/>
                      </a:xfrm>
                    </wpg:grpSpPr>
                    <pic:pic xmlns:pic="http://schemas.openxmlformats.org/drawingml/2006/picture">
                      <pic:nvPicPr>
                        <pic:cNvPr id="34" name="Picture 34" descr="D:\My Work\Template\Icons\Social Media\LinkedIN.png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0843" y="0"/>
                          <a:ext cx="333195" cy="333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5" name="Picture 35" descr="D:\My Work\Template\Icons\Social Media\SlideShare.png">
                          <a:hlinkClick r:id="rId3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4220" y="0"/>
                          <a:ext cx="333195" cy="333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6" name="Picture 36" descr="D:\My Work\Template\Icons\Social Media\Twitter.png">
                          <a:hlinkClick r:id="rId5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57597" y="0"/>
                          <a:ext cx="333195" cy="333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7" name="Picture 37" descr="D:\My Work\Template\Icons\Social Media\YouTube.png">
                          <a:hlinkClick r:id="rId7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40973" y="0"/>
                          <a:ext cx="333195" cy="333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8" name="Picture 38" descr="D:\My Work\Template\Icons\Social Media\Facebook.png">
                          <a:hlinkClick r:id="rId9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66" y="0"/>
                          <a:ext cx="333195" cy="3331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9" name="Picture 39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biLevel thresh="2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454914"/>
                          <a:ext cx="2560320" cy="2010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17A5188F" id="Group 1" o:spid="_x0000_s1026" style="position:absolute;margin-left:.55pt;margin-top:-276.85pt;width:201.6pt;height:51.65pt;z-index:251754496" coordsize="25603,6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href="http://www.linkedin.com/company/capgemini" style="position:absolute;left:3908;width:3332;height: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" o:button="t">
                <v:fill o:detectmouseclick="t"/>
                <v:imagedata r:id="rId12" o:title="LinkedIN"/>
              </v:shape>
              <v:shape id="Picture 35" o:spid="_x0000_s1028" type="#_x0000_t75" href="http://www.slideshare.net/capgemini" style="position:absolute;left:7742;width:3332;height: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" o:button="t">
                <v:fill o:detectmouseclick="t"/>
                <v:imagedata r:id="rId13" o:title="SlideShare"/>
              </v:shape>
              <v:shape id="Picture 36" o:spid="_x0000_s1029" type="#_x0000_t75" href="http://www.twitter.com/capgemini" style="position:absolute;left:11575;width:3332;height: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" o:button="t">
                <v:fill o:detectmouseclick="t"/>
                <v:imagedata r:id="rId14" o:title="Twitter"/>
              </v:shape>
              <v:shape id="Picture 37" o:spid="_x0000_s1030" type="#_x0000_t75" href="http://www.youtube.com/capgeminimedia" style="position:absolute;left:15409;width:3332;height: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" o:button="t">
                <v:fill o:detectmouseclick="t"/>
                <v:imagedata r:id="rId15" o:title="YouTube"/>
              </v:shape>
              <v:shape id="Picture 38" o:spid="_x0000_s1031" type="#_x0000_t75" href="http://www.facebook.com/capgemini" style="position:absolute;left:74;width:3332;height: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" o:button="t">
                <v:fill o:detectmouseclick="t"/>
                <v:imagedata r:id="rId16" o:title="Facebook"/>
              </v:shape>
              <v:shape id="Picture 39" o:spid="_x0000_s1032" type="#_x0000_t75" style="position:absolute;top:4549;width:25603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">
                <v:imagedata r:id="rId17" o:title="" grayscale="t" bilevel="t"/>
              </v:shape>
            </v:group>
          </w:pict>
        </mc:Fallback>
      </mc:AlternateContent>
    </w:r>
    <w:r w:rsidRPr="007A77DB">
      <w:rPr>
        <w:noProof/>
        <w:lang w:eastAsia="pt-BR"/>
      </w:rPr>
      <w:drawing>
        <wp:anchor distT="0" distB="0" distL="114300" distR="114300" simplePos="0" relativeHeight="251656704" behindDoc="0" locked="0" layoutInCell="1" allowOverlap="1" wp14:anchorId="61E36D9B" wp14:editId="6CF0B1F1">
          <wp:simplePos x="0" y="0"/>
          <wp:positionH relativeFrom="column">
            <wp:posOffset>4502150</wp:posOffset>
          </wp:positionH>
          <wp:positionV relativeFrom="paragraph">
            <wp:posOffset>10085070</wp:posOffset>
          </wp:positionV>
          <wp:extent cx="2514600" cy="200025"/>
          <wp:effectExtent l="19050" t="0" r="0" b="0"/>
          <wp:wrapNone/>
          <wp:docPr id="54" name="Picture 54" descr="m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moto"/>
                  <pic:cNvPicPr>
                    <a:picLocks noChangeAspect="1" noChangeArrowheads="1"/>
                  </pic:cNvPicPr>
                </pic:nvPicPr>
                <pic:blipFill>
                  <a:blip r:embed="rId1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7A77DB">
      <w:rPr>
        <w:noProof/>
        <w:lang w:eastAsia="pt-BR"/>
      </w:rPr>
      <w:drawing>
        <wp:anchor distT="0" distB="0" distL="114300" distR="114300" simplePos="0" relativeHeight="251654656" behindDoc="0" locked="0" layoutInCell="1" allowOverlap="1" wp14:anchorId="68E75433" wp14:editId="0D9606DE">
          <wp:simplePos x="0" y="0"/>
          <wp:positionH relativeFrom="column">
            <wp:posOffset>4654550</wp:posOffset>
          </wp:positionH>
          <wp:positionV relativeFrom="paragraph">
            <wp:posOffset>10237470</wp:posOffset>
          </wp:positionV>
          <wp:extent cx="2519680" cy="239395"/>
          <wp:effectExtent l="19050" t="0" r="0" b="0"/>
          <wp:wrapNone/>
          <wp:docPr id="52" name="Picture 52" descr="m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moto"/>
                  <pic:cNvPicPr>
                    <a:picLocks noChangeAspect="1" noChangeArrowheads="1"/>
                  </pic:cNvPicPr>
                </pic:nvPicPr>
                <pic:blipFill>
                  <a:blip r:embed="rId1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9680" cy="239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825CC" w14:textId="77777777" w:rsidR="009C662D" w:rsidRDefault="009C662D" w:rsidP="00BE14E2">
      <w:r>
        <w:separator/>
      </w:r>
    </w:p>
  </w:footnote>
  <w:footnote w:type="continuationSeparator" w:id="0">
    <w:p w14:paraId="54EBD1DA" w14:textId="77777777" w:rsidR="009C662D" w:rsidRDefault="009C662D" w:rsidP="00BE1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A8FF1" w14:textId="77777777" w:rsidR="00D8217F" w:rsidRPr="00CE2602" w:rsidRDefault="00D8217F" w:rsidP="00BE14E2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531259" behindDoc="1" locked="0" layoutInCell="1" allowOverlap="1" wp14:anchorId="15229CAF" wp14:editId="6BE1A0C4">
              <wp:simplePos x="0" y="0"/>
              <wp:positionH relativeFrom="column">
                <wp:posOffset>-540385</wp:posOffset>
              </wp:positionH>
              <wp:positionV relativeFrom="paragraph">
                <wp:posOffset>-457200</wp:posOffset>
              </wp:positionV>
              <wp:extent cx="9326880" cy="12240260"/>
              <wp:effectExtent l="9525" t="0" r="7620" b="8890"/>
              <wp:wrapNone/>
              <wp:docPr id="1" name="Freeform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9326880" cy="12240260"/>
                      </a:xfrm>
                      <a:custGeom>
                        <a:avLst/>
                        <a:gdLst>
                          <a:gd name="T0" fmla="*/ 0 w 8726585"/>
                          <a:gd name="T1" fmla="*/ 12226787 h 11443496"/>
                          <a:gd name="T2" fmla="*/ 57680 w 8726585"/>
                          <a:gd name="T3" fmla="*/ 12226787 h 11443496"/>
                          <a:gd name="T4" fmla="*/ 9326880 w 8726585"/>
                          <a:gd name="T5" fmla="*/ 12226787 h 11443496"/>
                          <a:gd name="T6" fmla="*/ 9326880 w 8726585"/>
                          <a:gd name="T7" fmla="*/ 12240308 h 11443496"/>
                          <a:gd name="T8" fmla="*/ 310262 w 8726585"/>
                          <a:gd name="T9" fmla="*/ 12240308 h 11443496"/>
                          <a:gd name="T10" fmla="*/ 0 w 8726585"/>
                          <a:gd name="T11" fmla="*/ 12240308 h 11443496"/>
                          <a:gd name="T12" fmla="*/ 0 w 8726585"/>
                          <a:gd name="T13" fmla="*/ 0 h 11443496"/>
                          <a:gd name="T14" fmla="*/ 195134 w 8726585"/>
                          <a:gd name="T15" fmla="*/ 0 h 11443496"/>
                          <a:gd name="T16" fmla="*/ 702930 w 8726585"/>
                          <a:gd name="T17" fmla="*/ 0 h 11443496"/>
                          <a:gd name="T18" fmla="*/ 4898365 w 8726585"/>
                          <a:gd name="T19" fmla="*/ 5428869 h 11443496"/>
                          <a:gd name="T20" fmla="*/ 149701 w 8726585"/>
                          <a:gd name="T21" fmla="*/ 11697685 h 11443496"/>
                          <a:gd name="T22" fmla="*/ 0 w 8726585"/>
                          <a:gd name="T23" fmla="*/ 11749520 h 1144349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  <a:gd name="T30" fmla="*/ 0 60000 65536"/>
                          <a:gd name="T31" fmla="*/ 0 60000 65536"/>
                          <a:gd name="T32" fmla="*/ 0 60000 65536"/>
                          <a:gd name="T33" fmla="*/ 0 60000 65536"/>
                          <a:gd name="T34" fmla="*/ 0 60000 65536"/>
                          <a:gd name="T35" fmla="*/ 0 60000 65536"/>
                        </a:gdLst>
                        <a:ahLst/>
                        <a:cxnLst>
                          <a:cxn ang="T24">
                            <a:pos x="T0" y="T1"/>
                          </a:cxn>
                          <a:cxn ang="T25">
                            <a:pos x="T2" y="T3"/>
                          </a:cxn>
                          <a:cxn ang="T26">
                            <a:pos x="T4" y="T5"/>
                          </a:cxn>
                          <a:cxn ang="T27">
                            <a:pos x="T6" y="T7"/>
                          </a:cxn>
                          <a:cxn ang="T28">
                            <a:pos x="T8" y="T9"/>
                          </a:cxn>
                          <a:cxn ang="T29">
                            <a:pos x="T10" y="T11"/>
                          </a:cxn>
                          <a:cxn ang="T30">
                            <a:pos x="T12" y="T13"/>
                          </a:cxn>
                          <a:cxn ang="T31">
                            <a:pos x="T14" y="T15"/>
                          </a:cxn>
                          <a:cxn ang="T32">
                            <a:pos x="T16" y="T17"/>
                          </a:cxn>
                          <a:cxn ang="T33">
                            <a:pos x="T18" y="T19"/>
                          </a:cxn>
                          <a:cxn ang="T34">
                            <a:pos x="T20" y="T21"/>
                          </a:cxn>
                          <a:cxn ang="T35">
                            <a:pos x="T22" y="T23"/>
                          </a:cxn>
                        </a:cxnLst>
                        <a:rect l="0" t="0" r="r" b="b"/>
                        <a:pathLst>
                          <a:path w="8726585" h="11443496">
                            <a:moveTo>
                              <a:pt x="0" y="11430855"/>
                            </a:moveTo>
                            <a:lnTo>
                              <a:pt x="53968" y="11430855"/>
                            </a:lnTo>
                            <a:cubicBezTo>
                              <a:pt x="1403665" y="11430855"/>
                              <a:pt x="3944270" y="11430855"/>
                              <a:pt x="8726585" y="11430855"/>
                            </a:cubicBezTo>
                            <a:cubicBezTo>
                              <a:pt x="8726585" y="11430855"/>
                              <a:pt x="8726585" y="11430855"/>
                              <a:pt x="8726585" y="11443496"/>
                            </a:cubicBezTo>
                            <a:cubicBezTo>
                              <a:pt x="8726585" y="11443496"/>
                              <a:pt x="8726585" y="11443496"/>
                              <a:pt x="290293" y="11443496"/>
                            </a:cubicBezTo>
                            <a:lnTo>
                              <a:pt x="0" y="11443496"/>
                            </a:lnTo>
                            <a:lnTo>
                              <a:pt x="0" y="11430855"/>
                            </a:lnTo>
                            <a:close/>
                            <a:moveTo>
                              <a:pt x="0" y="0"/>
                            </a:moveTo>
                            <a:lnTo>
                              <a:pt x="182575" y="0"/>
                            </a:lnTo>
                            <a:cubicBezTo>
                              <a:pt x="330842" y="0"/>
                              <a:pt x="488993" y="0"/>
                              <a:pt x="657688" y="0"/>
                            </a:cubicBezTo>
                            <a:cubicBezTo>
                              <a:pt x="692454" y="5141831"/>
                              <a:pt x="5167800" y="6731468"/>
                              <a:pt x="4583097" y="5075464"/>
                            </a:cubicBezTo>
                            <a:cubicBezTo>
                              <a:pt x="5530029" y="5433814"/>
                              <a:pt x="5953189" y="8864723"/>
                              <a:pt x="140066" y="10936196"/>
                            </a:cubicBezTo>
                            <a:lnTo>
                              <a:pt x="0" y="1098465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00B4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6D3DDE99" id="Freeform 21" o:spid="_x0000_s1026" style="position:absolute;margin-left:-42.55pt;margin-top:-36pt;width:734.4pt;height:963.8pt;z-index:-2517852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726585,1144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" path="m,11430855r53968,c1403665,11430855,3944270,11430855,8726585,11430855v,,,,,12641c8726585,11443496,8726585,11443496,290293,11443496r-290293,l,11430855xm,l182575,c330842,,488993,,657688,v34766,5141831,4510112,6731468,3925409,5075464c5530029,5433814,5953189,8864723,140066,10936196l,10984657,,xe" fillcolor="#300b48" stroked="f">
              <v:path arrowok="t" o:connecttype="custom" o:connectlocs="0,13078088;61648,13078088;9968469,13078088;9968469,13092551;331605,13092551;0,13092551;0,0;208557,0;751284,0;5235320,5806859;159999,12512147;0,12567591" o:connectangles="0,0,0,0,0,0,0,0,0,0,0,0"/>
              <o:lock v:ext="edit" aspectratio="t"/>
            </v:shape>
          </w:pict>
        </mc:Fallback>
      </mc:AlternateContent>
    </w:r>
  </w:p>
  <w:p w14:paraId="5120F8ED" w14:textId="77777777" w:rsidR="00D8217F" w:rsidRPr="00B85364" w:rsidRDefault="00D8217F" w:rsidP="00BE14E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42B2"/>
    <w:multiLevelType w:val="hybridMultilevel"/>
    <w:tmpl w:val="992E0618"/>
    <w:lvl w:ilvl="0" w:tplc="A5286ECA">
      <w:start w:val="2018"/>
      <w:numFmt w:val="bullet"/>
      <w:lvlText w:val="-"/>
      <w:lvlJc w:val="left"/>
      <w:pPr>
        <w:ind w:left="720" w:hanging="360"/>
      </w:pPr>
      <w:rPr>
        <w:rFonts w:ascii="Verdana" w:eastAsia="Arial" w:hAnsi="Verdan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456FC"/>
    <w:multiLevelType w:val="hybridMultilevel"/>
    <w:tmpl w:val="57A60CB8"/>
    <w:lvl w:ilvl="0" w:tplc="0C4E4F1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41341"/>
    <w:multiLevelType w:val="hybridMultilevel"/>
    <w:tmpl w:val="A75C0668"/>
    <w:lvl w:ilvl="0" w:tplc="3F62EE8E">
      <w:start w:val="1"/>
      <w:numFmt w:val="decimal"/>
      <w:pStyle w:val="Number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73CD8"/>
    <w:multiLevelType w:val="hybridMultilevel"/>
    <w:tmpl w:val="4A9460A4"/>
    <w:lvl w:ilvl="0" w:tplc="9DA2D0E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461777"/>
    <w:multiLevelType w:val="hybridMultilevel"/>
    <w:tmpl w:val="4476EA42"/>
    <w:lvl w:ilvl="0" w:tplc="82A8DC58">
      <w:start w:val="1"/>
      <w:numFmt w:val="bullet"/>
      <w:pStyle w:val="Bullet2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D3729"/>
    <w:multiLevelType w:val="hybridMultilevel"/>
    <w:tmpl w:val="0268C942"/>
    <w:lvl w:ilvl="0" w:tplc="5C0CA2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E724BAD"/>
    <w:multiLevelType w:val="hybridMultilevel"/>
    <w:tmpl w:val="F1A027D0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1A393ABA"/>
    <w:multiLevelType w:val="hybridMultilevel"/>
    <w:tmpl w:val="7102B85C"/>
    <w:lvl w:ilvl="0" w:tplc="2CDA0B96">
      <w:start w:val="1"/>
      <w:numFmt w:val="decimal"/>
      <w:lvlText w:val="%1."/>
      <w:lvlJc w:val="left"/>
      <w:pPr>
        <w:ind w:left="1512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1F540F85"/>
    <w:multiLevelType w:val="hybridMultilevel"/>
    <w:tmpl w:val="436C039A"/>
    <w:lvl w:ilvl="0" w:tplc="1AA6970C">
      <w:start w:val="1"/>
      <w:numFmt w:val="decimal"/>
      <w:lvlText w:val="%1."/>
      <w:lvlJc w:val="left"/>
      <w:pPr>
        <w:ind w:left="720" w:hanging="360"/>
      </w:pPr>
      <w:rPr>
        <w:rFonts w:hint="default"/>
        <w:color w:val="3B3B3B" w:themeColor="background2" w:themeShade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C1F82"/>
    <w:multiLevelType w:val="hybridMultilevel"/>
    <w:tmpl w:val="E1AAD47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E0D75"/>
    <w:multiLevelType w:val="hybridMultilevel"/>
    <w:tmpl w:val="86DC2CB6"/>
    <w:lvl w:ilvl="0" w:tplc="A90485E8">
      <w:start w:val="1"/>
      <w:numFmt w:val="bullet"/>
      <w:pStyle w:val="Bullet1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12ABDB" w:themeColor="accen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F0EAF"/>
    <w:multiLevelType w:val="hybridMultilevel"/>
    <w:tmpl w:val="66E4944A"/>
    <w:lvl w:ilvl="0" w:tplc="DD128784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74BA4"/>
    <w:multiLevelType w:val="hybridMultilevel"/>
    <w:tmpl w:val="78221E96"/>
    <w:lvl w:ilvl="0" w:tplc="2EA611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352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66429"/>
    <w:multiLevelType w:val="hybridMultilevel"/>
    <w:tmpl w:val="9312B41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F27BD7"/>
    <w:multiLevelType w:val="hybridMultilevel"/>
    <w:tmpl w:val="ED2C7704"/>
    <w:lvl w:ilvl="0" w:tplc="4920BBF4">
      <w:start w:val="1"/>
      <w:numFmt w:val="lowerLetter"/>
      <w:pStyle w:val="Numbering3"/>
      <w:lvlText w:val="%1."/>
      <w:lvlJc w:val="left"/>
      <w:pPr>
        <w:ind w:left="99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07437"/>
    <w:multiLevelType w:val="hybridMultilevel"/>
    <w:tmpl w:val="81562DE4"/>
    <w:lvl w:ilvl="0" w:tplc="1AA6970C">
      <w:start w:val="1"/>
      <w:numFmt w:val="decimal"/>
      <w:lvlText w:val="%1."/>
      <w:lvlJc w:val="left"/>
      <w:pPr>
        <w:ind w:left="1512" w:hanging="360"/>
      </w:pPr>
      <w:rPr>
        <w:rFonts w:hint="default"/>
        <w:color w:val="3B3B3B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44621A14"/>
    <w:multiLevelType w:val="hybridMultilevel"/>
    <w:tmpl w:val="75A81F00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  <w:color w:val="3B3B3B" w:themeColor="background2" w:themeShade="4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57E4126"/>
    <w:multiLevelType w:val="hybridMultilevel"/>
    <w:tmpl w:val="3B3A80E0"/>
    <w:lvl w:ilvl="0" w:tplc="77EE530C">
      <w:start w:val="1"/>
      <w:numFmt w:val="decimal"/>
      <w:lvlText w:val="A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E85875"/>
    <w:multiLevelType w:val="hybridMultilevel"/>
    <w:tmpl w:val="AFB4286E"/>
    <w:lvl w:ilvl="0" w:tplc="1AA6970C">
      <w:start w:val="1"/>
      <w:numFmt w:val="decimal"/>
      <w:lvlText w:val="%1."/>
      <w:lvlJc w:val="left"/>
      <w:pPr>
        <w:ind w:left="720" w:hanging="360"/>
      </w:pPr>
      <w:rPr>
        <w:rFonts w:hint="default"/>
        <w:color w:val="3B3B3B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42FA6"/>
    <w:multiLevelType w:val="hybridMultilevel"/>
    <w:tmpl w:val="35046190"/>
    <w:lvl w:ilvl="0" w:tplc="FBE05F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30543"/>
    <w:multiLevelType w:val="hybridMultilevel"/>
    <w:tmpl w:val="FB06A364"/>
    <w:lvl w:ilvl="0" w:tplc="9EBC0C96">
      <w:start w:val="1"/>
      <w:numFmt w:val="bullet"/>
      <w:pStyle w:val="Bullet3"/>
      <w:lvlText w:val="–"/>
      <w:lvlJc w:val="left"/>
      <w:pPr>
        <w:ind w:left="1080" w:hanging="360"/>
      </w:pPr>
      <w:rPr>
        <w:rFonts w:ascii="Arial" w:hAnsi="Arial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8A61B86"/>
    <w:multiLevelType w:val="hybridMultilevel"/>
    <w:tmpl w:val="104225EC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5C6F4939"/>
    <w:multiLevelType w:val="hybridMultilevel"/>
    <w:tmpl w:val="BC84A36C"/>
    <w:lvl w:ilvl="0" w:tplc="D3108D6C">
      <w:start w:val="1"/>
      <w:numFmt w:val="lowerRoman"/>
      <w:pStyle w:val="Numbering2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83253"/>
    <w:multiLevelType w:val="multilevel"/>
    <w:tmpl w:val="78AE2716"/>
    <w:lvl w:ilvl="0">
      <w:start w:val="1"/>
      <w:numFmt w:val="decimal"/>
      <w:pStyle w:val="CGH2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CGH3"/>
      <w:lvlText w:val="%1.%2."/>
      <w:lvlJc w:val="left"/>
      <w:pPr>
        <w:ind w:left="1152" w:hanging="432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5F034855"/>
    <w:multiLevelType w:val="hybridMultilevel"/>
    <w:tmpl w:val="378EB3EA"/>
    <w:lvl w:ilvl="0" w:tplc="0416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5" w15:restartNumberingAfterBreak="0">
    <w:nsid w:val="6ABC7606"/>
    <w:multiLevelType w:val="hybridMultilevel"/>
    <w:tmpl w:val="B03A4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B5021"/>
    <w:multiLevelType w:val="hybridMultilevel"/>
    <w:tmpl w:val="00122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E44404"/>
    <w:multiLevelType w:val="hybridMultilevel"/>
    <w:tmpl w:val="2208F358"/>
    <w:lvl w:ilvl="0" w:tplc="77EE530C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E301E0"/>
    <w:multiLevelType w:val="hybridMultilevel"/>
    <w:tmpl w:val="7EBA1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B2A9D"/>
    <w:multiLevelType w:val="hybridMultilevel"/>
    <w:tmpl w:val="5EB83A5E"/>
    <w:lvl w:ilvl="0" w:tplc="4DAADC4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524136"/>
    <w:multiLevelType w:val="hybridMultilevel"/>
    <w:tmpl w:val="75A81F00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  <w:color w:val="3B3B3B" w:themeColor="background2" w:themeShade="4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2"/>
  </w:num>
  <w:num w:numId="2">
    <w:abstractNumId w:val="4"/>
  </w:num>
  <w:num w:numId="3">
    <w:abstractNumId w:val="10"/>
  </w:num>
  <w:num w:numId="4">
    <w:abstractNumId w:val="20"/>
  </w:num>
  <w:num w:numId="5">
    <w:abstractNumId w:val="2"/>
  </w:num>
  <w:num w:numId="6">
    <w:abstractNumId w:val="14"/>
  </w:num>
  <w:num w:numId="7">
    <w:abstractNumId w:val="23"/>
  </w:num>
  <w:num w:numId="8">
    <w:abstractNumId w:val="8"/>
  </w:num>
  <w:num w:numId="9">
    <w:abstractNumId w:val="28"/>
  </w:num>
  <w:num w:numId="10">
    <w:abstractNumId w:val="30"/>
  </w:num>
  <w:num w:numId="11">
    <w:abstractNumId w:val="6"/>
  </w:num>
  <w:num w:numId="12">
    <w:abstractNumId w:val="26"/>
  </w:num>
  <w:num w:numId="13">
    <w:abstractNumId w:val="9"/>
  </w:num>
  <w:num w:numId="14">
    <w:abstractNumId w:val="0"/>
  </w:num>
  <w:num w:numId="15">
    <w:abstractNumId w:val="24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1"/>
  </w:num>
  <w:num w:numId="24">
    <w:abstractNumId w:val="23"/>
  </w:num>
  <w:num w:numId="25">
    <w:abstractNumId w:val="7"/>
  </w:num>
  <w:num w:numId="26">
    <w:abstractNumId w:val="15"/>
  </w:num>
  <w:num w:numId="27">
    <w:abstractNumId w:val="23"/>
  </w:num>
  <w:num w:numId="28">
    <w:abstractNumId w:val="23"/>
  </w:num>
  <w:num w:numId="29">
    <w:abstractNumId w:val="23"/>
  </w:num>
  <w:num w:numId="30">
    <w:abstractNumId w:val="23"/>
    <w:lvlOverride w:ilvl="0">
      <w:startOverride w:val="1"/>
    </w:lvlOverride>
  </w:num>
  <w:num w:numId="31">
    <w:abstractNumId w:val="23"/>
    <w:lvlOverride w:ilvl="0">
      <w:startOverride w:val="1"/>
    </w:lvlOverride>
  </w:num>
  <w:num w:numId="32">
    <w:abstractNumId w:val="19"/>
  </w:num>
  <w:num w:numId="33">
    <w:abstractNumId w:val="27"/>
  </w:num>
  <w:num w:numId="34">
    <w:abstractNumId w:val="18"/>
  </w:num>
  <w:num w:numId="35">
    <w:abstractNumId w:val="23"/>
  </w:num>
  <w:num w:numId="36">
    <w:abstractNumId w:val="23"/>
  </w:num>
  <w:num w:numId="37">
    <w:abstractNumId w:val="17"/>
  </w:num>
  <w:num w:numId="38">
    <w:abstractNumId w:val="23"/>
  </w:num>
  <w:num w:numId="39">
    <w:abstractNumId w:val="16"/>
  </w:num>
  <w:num w:numId="40">
    <w:abstractNumId w:val="21"/>
  </w:num>
  <w:num w:numId="41">
    <w:abstractNumId w:val="12"/>
  </w:num>
  <w:num w:numId="42">
    <w:abstractNumId w:val="25"/>
  </w:num>
  <w:num w:numId="43">
    <w:abstractNumId w:val="13"/>
  </w:num>
  <w:num w:numId="44">
    <w:abstractNumId w:val="29"/>
  </w:num>
  <w:num w:numId="45">
    <w:abstractNumId w:val="1"/>
  </w:num>
  <w:num w:numId="46">
    <w:abstractNumId w:val="3"/>
  </w:num>
  <w:num w:numId="4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94"/>
    <w:rsid w:val="00001145"/>
    <w:rsid w:val="000020DF"/>
    <w:rsid w:val="000033D1"/>
    <w:rsid w:val="00012219"/>
    <w:rsid w:val="00017244"/>
    <w:rsid w:val="00022A50"/>
    <w:rsid w:val="00030B81"/>
    <w:rsid w:val="000331A9"/>
    <w:rsid w:val="00037357"/>
    <w:rsid w:val="00037A7D"/>
    <w:rsid w:val="00046A4E"/>
    <w:rsid w:val="00050738"/>
    <w:rsid w:val="0005253D"/>
    <w:rsid w:val="00055870"/>
    <w:rsid w:val="00057453"/>
    <w:rsid w:val="0006550B"/>
    <w:rsid w:val="00072003"/>
    <w:rsid w:val="00073B48"/>
    <w:rsid w:val="00073DF6"/>
    <w:rsid w:val="00073F32"/>
    <w:rsid w:val="00074237"/>
    <w:rsid w:val="000745E7"/>
    <w:rsid w:val="00076D58"/>
    <w:rsid w:val="000842CC"/>
    <w:rsid w:val="00085BD6"/>
    <w:rsid w:val="00094E5D"/>
    <w:rsid w:val="00097B14"/>
    <w:rsid w:val="000A03F7"/>
    <w:rsid w:val="000A7827"/>
    <w:rsid w:val="000B3DF9"/>
    <w:rsid w:val="000B6336"/>
    <w:rsid w:val="000B6913"/>
    <w:rsid w:val="000C0657"/>
    <w:rsid w:val="000C09AE"/>
    <w:rsid w:val="000C1BB9"/>
    <w:rsid w:val="000C299C"/>
    <w:rsid w:val="000C3B15"/>
    <w:rsid w:val="000C3F35"/>
    <w:rsid w:val="000C64AD"/>
    <w:rsid w:val="000C6DA8"/>
    <w:rsid w:val="000C74B3"/>
    <w:rsid w:val="000D099C"/>
    <w:rsid w:val="000D1003"/>
    <w:rsid w:val="000D34D3"/>
    <w:rsid w:val="000E003F"/>
    <w:rsid w:val="000E161B"/>
    <w:rsid w:val="000E4C3F"/>
    <w:rsid w:val="000E7346"/>
    <w:rsid w:val="000F0EF1"/>
    <w:rsid w:val="000F369A"/>
    <w:rsid w:val="000F3823"/>
    <w:rsid w:val="000F785B"/>
    <w:rsid w:val="00104202"/>
    <w:rsid w:val="00111549"/>
    <w:rsid w:val="0011295B"/>
    <w:rsid w:val="001217CE"/>
    <w:rsid w:val="001233CE"/>
    <w:rsid w:val="001247FA"/>
    <w:rsid w:val="00131231"/>
    <w:rsid w:val="001314E7"/>
    <w:rsid w:val="00135842"/>
    <w:rsid w:val="00136349"/>
    <w:rsid w:val="00140B8E"/>
    <w:rsid w:val="001429F0"/>
    <w:rsid w:val="00145482"/>
    <w:rsid w:val="00150A36"/>
    <w:rsid w:val="00150AA3"/>
    <w:rsid w:val="001531BC"/>
    <w:rsid w:val="0015367C"/>
    <w:rsid w:val="0015516F"/>
    <w:rsid w:val="001554E0"/>
    <w:rsid w:val="0017057C"/>
    <w:rsid w:val="00176B03"/>
    <w:rsid w:val="001829D2"/>
    <w:rsid w:val="001847C7"/>
    <w:rsid w:val="00191D73"/>
    <w:rsid w:val="001924C2"/>
    <w:rsid w:val="001949E4"/>
    <w:rsid w:val="0019745F"/>
    <w:rsid w:val="001A66E2"/>
    <w:rsid w:val="001A686E"/>
    <w:rsid w:val="001B2C18"/>
    <w:rsid w:val="001C2C09"/>
    <w:rsid w:val="001D14DC"/>
    <w:rsid w:val="001D7BAC"/>
    <w:rsid w:val="001E6D32"/>
    <w:rsid w:val="001F2687"/>
    <w:rsid w:val="001F7A2A"/>
    <w:rsid w:val="00201CDD"/>
    <w:rsid w:val="00211B26"/>
    <w:rsid w:val="00220D13"/>
    <w:rsid w:val="0022164E"/>
    <w:rsid w:val="00222949"/>
    <w:rsid w:val="002371BB"/>
    <w:rsid w:val="0024118F"/>
    <w:rsid w:val="002426D4"/>
    <w:rsid w:val="00244551"/>
    <w:rsid w:val="00255537"/>
    <w:rsid w:val="00265C7B"/>
    <w:rsid w:val="00265C9E"/>
    <w:rsid w:val="0027139C"/>
    <w:rsid w:val="0027449D"/>
    <w:rsid w:val="00292562"/>
    <w:rsid w:val="0029454B"/>
    <w:rsid w:val="00296319"/>
    <w:rsid w:val="00296F29"/>
    <w:rsid w:val="002A0155"/>
    <w:rsid w:val="002A39F2"/>
    <w:rsid w:val="002B2EE2"/>
    <w:rsid w:val="002C03C0"/>
    <w:rsid w:val="002C03DF"/>
    <w:rsid w:val="002C0C00"/>
    <w:rsid w:val="002C3364"/>
    <w:rsid w:val="002C6D17"/>
    <w:rsid w:val="002C7BA3"/>
    <w:rsid w:val="002D52A8"/>
    <w:rsid w:val="002E1C25"/>
    <w:rsid w:val="002E24D0"/>
    <w:rsid w:val="002E499A"/>
    <w:rsid w:val="002E4A4A"/>
    <w:rsid w:val="002E765E"/>
    <w:rsid w:val="002F080E"/>
    <w:rsid w:val="002F58FD"/>
    <w:rsid w:val="002F617D"/>
    <w:rsid w:val="0030100A"/>
    <w:rsid w:val="003014F1"/>
    <w:rsid w:val="00302489"/>
    <w:rsid w:val="0030408A"/>
    <w:rsid w:val="00307E3A"/>
    <w:rsid w:val="00310CD4"/>
    <w:rsid w:val="0031243D"/>
    <w:rsid w:val="00316467"/>
    <w:rsid w:val="00325DE0"/>
    <w:rsid w:val="00336D71"/>
    <w:rsid w:val="003378DB"/>
    <w:rsid w:val="00341798"/>
    <w:rsid w:val="00346337"/>
    <w:rsid w:val="00347CE7"/>
    <w:rsid w:val="00350E80"/>
    <w:rsid w:val="00351BE5"/>
    <w:rsid w:val="00370453"/>
    <w:rsid w:val="00375C02"/>
    <w:rsid w:val="00390B17"/>
    <w:rsid w:val="0039266B"/>
    <w:rsid w:val="003926E0"/>
    <w:rsid w:val="00395A46"/>
    <w:rsid w:val="003A3CDD"/>
    <w:rsid w:val="003A6D45"/>
    <w:rsid w:val="003A729C"/>
    <w:rsid w:val="003B3546"/>
    <w:rsid w:val="003B5583"/>
    <w:rsid w:val="003C01D1"/>
    <w:rsid w:val="003C3E75"/>
    <w:rsid w:val="003C4339"/>
    <w:rsid w:val="003C6E17"/>
    <w:rsid w:val="003D3E70"/>
    <w:rsid w:val="003D5403"/>
    <w:rsid w:val="003E02D2"/>
    <w:rsid w:val="003E5991"/>
    <w:rsid w:val="003F21F6"/>
    <w:rsid w:val="003F2560"/>
    <w:rsid w:val="003F728C"/>
    <w:rsid w:val="00402345"/>
    <w:rsid w:val="00403E54"/>
    <w:rsid w:val="00406C97"/>
    <w:rsid w:val="00407BE9"/>
    <w:rsid w:val="00416349"/>
    <w:rsid w:val="00422791"/>
    <w:rsid w:val="0043163A"/>
    <w:rsid w:val="00432A8C"/>
    <w:rsid w:val="00432EA4"/>
    <w:rsid w:val="004447B1"/>
    <w:rsid w:val="00454107"/>
    <w:rsid w:val="00461BE2"/>
    <w:rsid w:val="00470FF7"/>
    <w:rsid w:val="00487E0D"/>
    <w:rsid w:val="00490CCA"/>
    <w:rsid w:val="004924C0"/>
    <w:rsid w:val="004A005D"/>
    <w:rsid w:val="004A3E72"/>
    <w:rsid w:val="004A56A9"/>
    <w:rsid w:val="004B06A6"/>
    <w:rsid w:val="004B50B2"/>
    <w:rsid w:val="004C09B0"/>
    <w:rsid w:val="004C6C76"/>
    <w:rsid w:val="004C7AF4"/>
    <w:rsid w:val="004D053B"/>
    <w:rsid w:val="004D1FFE"/>
    <w:rsid w:val="004D2CAE"/>
    <w:rsid w:val="004D2EBE"/>
    <w:rsid w:val="004D3884"/>
    <w:rsid w:val="004D483D"/>
    <w:rsid w:val="004E4DC2"/>
    <w:rsid w:val="004F0A62"/>
    <w:rsid w:val="004F5EC0"/>
    <w:rsid w:val="00501069"/>
    <w:rsid w:val="00501CDB"/>
    <w:rsid w:val="00510D6A"/>
    <w:rsid w:val="00510ED1"/>
    <w:rsid w:val="005153F5"/>
    <w:rsid w:val="00525629"/>
    <w:rsid w:val="00536CC4"/>
    <w:rsid w:val="0054146B"/>
    <w:rsid w:val="00542D9E"/>
    <w:rsid w:val="00542DB3"/>
    <w:rsid w:val="00545958"/>
    <w:rsid w:val="00546104"/>
    <w:rsid w:val="00560E7F"/>
    <w:rsid w:val="00564840"/>
    <w:rsid w:val="00565295"/>
    <w:rsid w:val="00565F15"/>
    <w:rsid w:val="00566CF9"/>
    <w:rsid w:val="00573280"/>
    <w:rsid w:val="00584123"/>
    <w:rsid w:val="005847A3"/>
    <w:rsid w:val="005863C0"/>
    <w:rsid w:val="00587A39"/>
    <w:rsid w:val="00591D5D"/>
    <w:rsid w:val="00594F25"/>
    <w:rsid w:val="005A08B4"/>
    <w:rsid w:val="005A0DB4"/>
    <w:rsid w:val="005A4F37"/>
    <w:rsid w:val="005A648A"/>
    <w:rsid w:val="005B1309"/>
    <w:rsid w:val="005C04D7"/>
    <w:rsid w:val="005C262B"/>
    <w:rsid w:val="005C2ACE"/>
    <w:rsid w:val="005C3455"/>
    <w:rsid w:val="005C50DB"/>
    <w:rsid w:val="005D22A8"/>
    <w:rsid w:val="005D782C"/>
    <w:rsid w:val="005E10E3"/>
    <w:rsid w:val="005E1865"/>
    <w:rsid w:val="005E57BA"/>
    <w:rsid w:val="005F069B"/>
    <w:rsid w:val="005F385D"/>
    <w:rsid w:val="00603802"/>
    <w:rsid w:val="00605186"/>
    <w:rsid w:val="00605296"/>
    <w:rsid w:val="00610C68"/>
    <w:rsid w:val="0061205D"/>
    <w:rsid w:val="00620529"/>
    <w:rsid w:val="00624FC8"/>
    <w:rsid w:val="006257B5"/>
    <w:rsid w:val="00625CE4"/>
    <w:rsid w:val="00633C7E"/>
    <w:rsid w:val="006343AE"/>
    <w:rsid w:val="006352F9"/>
    <w:rsid w:val="00635DF1"/>
    <w:rsid w:val="0064629C"/>
    <w:rsid w:val="00646D7C"/>
    <w:rsid w:val="00647EA8"/>
    <w:rsid w:val="00657157"/>
    <w:rsid w:val="00657927"/>
    <w:rsid w:val="006642E0"/>
    <w:rsid w:val="00672231"/>
    <w:rsid w:val="006802BE"/>
    <w:rsid w:val="0068197E"/>
    <w:rsid w:val="00684709"/>
    <w:rsid w:val="00685045"/>
    <w:rsid w:val="006851A6"/>
    <w:rsid w:val="00686049"/>
    <w:rsid w:val="00686E2F"/>
    <w:rsid w:val="006903CC"/>
    <w:rsid w:val="006935BD"/>
    <w:rsid w:val="006A6880"/>
    <w:rsid w:val="006B1932"/>
    <w:rsid w:val="006B5266"/>
    <w:rsid w:val="006C5527"/>
    <w:rsid w:val="006E3D2F"/>
    <w:rsid w:val="006F7707"/>
    <w:rsid w:val="007119FD"/>
    <w:rsid w:val="00714A1F"/>
    <w:rsid w:val="00716D5C"/>
    <w:rsid w:val="00724A29"/>
    <w:rsid w:val="00724D4E"/>
    <w:rsid w:val="00726E3A"/>
    <w:rsid w:val="00730F56"/>
    <w:rsid w:val="00732405"/>
    <w:rsid w:val="00736069"/>
    <w:rsid w:val="00745424"/>
    <w:rsid w:val="007455A6"/>
    <w:rsid w:val="00746916"/>
    <w:rsid w:val="007573BE"/>
    <w:rsid w:val="00771AC8"/>
    <w:rsid w:val="00775044"/>
    <w:rsid w:val="00776A06"/>
    <w:rsid w:val="007917F8"/>
    <w:rsid w:val="007927EC"/>
    <w:rsid w:val="00794ED3"/>
    <w:rsid w:val="00797741"/>
    <w:rsid w:val="007A2AA0"/>
    <w:rsid w:val="007A2CD6"/>
    <w:rsid w:val="007A5E24"/>
    <w:rsid w:val="007A77DB"/>
    <w:rsid w:val="007A7F3D"/>
    <w:rsid w:val="007B189A"/>
    <w:rsid w:val="007B4F2A"/>
    <w:rsid w:val="007B65E5"/>
    <w:rsid w:val="007B7D1B"/>
    <w:rsid w:val="007C6E62"/>
    <w:rsid w:val="007D45FD"/>
    <w:rsid w:val="007D4C1F"/>
    <w:rsid w:val="007E22ED"/>
    <w:rsid w:val="007F4436"/>
    <w:rsid w:val="007F47CF"/>
    <w:rsid w:val="008024FE"/>
    <w:rsid w:val="00804D82"/>
    <w:rsid w:val="00811B4F"/>
    <w:rsid w:val="00815641"/>
    <w:rsid w:val="00816C7E"/>
    <w:rsid w:val="008261B8"/>
    <w:rsid w:val="008312A9"/>
    <w:rsid w:val="0083411B"/>
    <w:rsid w:val="008368AA"/>
    <w:rsid w:val="00841520"/>
    <w:rsid w:val="00843C0E"/>
    <w:rsid w:val="008444F1"/>
    <w:rsid w:val="00844675"/>
    <w:rsid w:val="008510BE"/>
    <w:rsid w:val="00852347"/>
    <w:rsid w:val="008551BF"/>
    <w:rsid w:val="008569F1"/>
    <w:rsid w:val="00857CFF"/>
    <w:rsid w:val="00863AD0"/>
    <w:rsid w:val="0086499B"/>
    <w:rsid w:val="0086690A"/>
    <w:rsid w:val="00867F17"/>
    <w:rsid w:val="0087023D"/>
    <w:rsid w:val="00873C57"/>
    <w:rsid w:val="008779D8"/>
    <w:rsid w:val="00881532"/>
    <w:rsid w:val="00884784"/>
    <w:rsid w:val="008849EC"/>
    <w:rsid w:val="00893E06"/>
    <w:rsid w:val="00896CB9"/>
    <w:rsid w:val="008A07CD"/>
    <w:rsid w:val="008A7238"/>
    <w:rsid w:val="008B3F5F"/>
    <w:rsid w:val="008B54AE"/>
    <w:rsid w:val="008B5C26"/>
    <w:rsid w:val="008C4E35"/>
    <w:rsid w:val="008D2AF0"/>
    <w:rsid w:val="008E6067"/>
    <w:rsid w:val="008F3178"/>
    <w:rsid w:val="00903E1F"/>
    <w:rsid w:val="009103F0"/>
    <w:rsid w:val="00916825"/>
    <w:rsid w:val="00920BCD"/>
    <w:rsid w:val="00926F53"/>
    <w:rsid w:val="009347FA"/>
    <w:rsid w:val="009427BE"/>
    <w:rsid w:val="009442A8"/>
    <w:rsid w:val="00960825"/>
    <w:rsid w:val="00965100"/>
    <w:rsid w:val="00970F2C"/>
    <w:rsid w:val="0097418E"/>
    <w:rsid w:val="00976644"/>
    <w:rsid w:val="00981433"/>
    <w:rsid w:val="00984381"/>
    <w:rsid w:val="009860E3"/>
    <w:rsid w:val="00986C5C"/>
    <w:rsid w:val="0099029F"/>
    <w:rsid w:val="0099207D"/>
    <w:rsid w:val="0099233A"/>
    <w:rsid w:val="00994F17"/>
    <w:rsid w:val="009B3A36"/>
    <w:rsid w:val="009C0187"/>
    <w:rsid w:val="009C0952"/>
    <w:rsid w:val="009C1E14"/>
    <w:rsid w:val="009C462F"/>
    <w:rsid w:val="009C662D"/>
    <w:rsid w:val="009D0590"/>
    <w:rsid w:val="009D60D9"/>
    <w:rsid w:val="009E0B92"/>
    <w:rsid w:val="009E0C6C"/>
    <w:rsid w:val="009E26CF"/>
    <w:rsid w:val="009E5449"/>
    <w:rsid w:val="009E7E4C"/>
    <w:rsid w:val="009F55FA"/>
    <w:rsid w:val="009F5B36"/>
    <w:rsid w:val="00A102A7"/>
    <w:rsid w:val="00A10D0F"/>
    <w:rsid w:val="00A13357"/>
    <w:rsid w:val="00A20283"/>
    <w:rsid w:val="00A30379"/>
    <w:rsid w:val="00A37D4C"/>
    <w:rsid w:val="00A428E6"/>
    <w:rsid w:val="00A4542A"/>
    <w:rsid w:val="00A458DC"/>
    <w:rsid w:val="00A50941"/>
    <w:rsid w:val="00A514CB"/>
    <w:rsid w:val="00A51583"/>
    <w:rsid w:val="00A516C5"/>
    <w:rsid w:val="00A6146D"/>
    <w:rsid w:val="00A61797"/>
    <w:rsid w:val="00A626A8"/>
    <w:rsid w:val="00A677DA"/>
    <w:rsid w:val="00A721E1"/>
    <w:rsid w:val="00A762BB"/>
    <w:rsid w:val="00A844E3"/>
    <w:rsid w:val="00A942D8"/>
    <w:rsid w:val="00A9579B"/>
    <w:rsid w:val="00AA2B25"/>
    <w:rsid w:val="00AB2ABB"/>
    <w:rsid w:val="00AB547D"/>
    <w:rsid w:val="00AB65CC"/>
    <w:rsid w:val="00AC51CB"/>
    <w:rsid w:val="00AD0359"/>
    <w:rsid w:val="00AD193F"/>
    <w:rsid w:val="00AD3550"/>
    <w:rsid w:val="00AD5FEE"/>
    <w:rsid w:val="00AE5C3B"/>
    <w:rsid w:val="00AF2E7F"/>
    <w:rsid w:val="00AF3EC9"/>
    <w:rsid w:val="00AF4781"/>
    <w:rsid w:val="00AF4EB5"/>
    <w:rsid w:val="00AF6FF4"/>
    <w:rsid w:val="00AF7754"/>
    <w:rsid w:val="00AF7B07"/>
    <w:rsid w:val="00B022AF"/>
    <w:rsid w:val="00B10EEB"/>
    <w:rsid w:val="00B10F5F"/>
    <w:rsid w:val="00B1231C"/>
    <w:rsid w:val="00B15468"/>
    <w:rsid w:val="00B258E2"/>
    <w:rsid w:val="00B265C5"/>
    <w:rsid w:val="00B2712B"/>
    <w:rsid w:val="00B30936"/>
    <w:rsid w:val="00B36440"/>
    <w:rsid w:val="00B50454"/>
    <w:rsid w:val="00B5047A"/>
    <w:rsid w:val="00B52EB2"/>
    <w:rsid w:val="00B5302D"/>
    <w:rsid w:val="00B5402F"/>
    <w:rsid w:val="00B55CF4"/>
    <w:rsid w:val="00B57F24"/>
    <w:rsid w:val="00B6709D"/>
    <w:rsid w:val="00B70B72"/>
    <w:rsid w:val="00B755AC"/>
    <w:rsid w:val="00B81CF2"/>
    <w:rsid w:val="00B9129E"/>
    <w:rsid w:val="00B9797F"/>
    <w:rsid w:val="00BA29CB"/>
    <w:rsid w:val="00BA4364"/>
    <w:rsid w:val="00BA5271"/>
    <w:rsid w:val="00BA78DF"/>
    <w:rsid w:val="00BB2212"/>
    <w:rsid w:val="00BB6A0E"/>
    <w:rsid w:val="00BB71C2"/>
    <w:rsid w:val="00BB760A"/>
    <w:rsid w:val="00BC317C"/>
    <w:rsid w:val="00BD216C"/>
    <w:rsid w:val="00BD5E8F"/>
    <w:rsid w:val="00BD5EC5"/>
    <w:rsid w:val="00BD646F"/>
    <w:rsid w:val="00BE0840"/>
    <w:rsid w:val="00BE14E2"/>
    <w:rsid w:val="00BE24D2"/>
    <w:rsid w:val="00BE47E1"/>
    <w:rsid w:val="00BE5872"/>
    <w:rsid w:val="00BE6A5F"/>
    <w:rsid w:val="00BF66C9"/>
    <w:rsid w:val="00C015A2"/>
    <w:rsid w:val="00C02AFC"/>
    <w:rsid w:val="00C05D7E"/>
    <w:rsid w:val="00C26698"/>
    <w:rsid w:val="00C27009"/>
    <w:rsid w:val="00C27C1D"/>
    <w:rsid w:val="00C30525"/>
    <w:rsid w:val="00C35330"/>
    <w:rsid w:val="00C40CE4"/>
    <w:rsid w:val="00C411AE"/>
    <w:rsid w:val="00C426E2"/>
    <w:rsid w:val="00C4420D"/>
    <w:rsid w:val="00C46C4F"/>
    <w:rsid w:val="00C5170E"/>
    <w:rsid w:val="00C522CD"/>
    <w:rsid w:val="00C60AD3"/>
    <w:rsid w:val="00C72817"/>
    <w:rsid w:val="00C75077"/>
    <w:rsid w:val="00C76944"/>
    <w:rsid w:val="00C77001"/>
    <w:rsid w:val="00C84CDF"/>
    <w:rsid w:val="00CA507A"/>
    <w:rsid w:val="00CC0C09"/>
    <w:rsid w:val="00CC0F40"/>
    <w:rsid w:val="00CC34EC"/>
    <w:rsid w:val="00CC650B"/>
    <w:rsid w:val="00CD0D77"/>
    <w:rsid w:val="00CD39A2"/>
    <w:rsid w:val="00CD72E6"/>
    <w:rsid w:val="00CD7E84"/>
    <w:rsid w:val="00CE0C67"/>
    <w:rsid w:val="00CE25C8"/>
    <w:rsid w:val="00CF1967"/>
    <w:rsid w:val="00CF6EF5"/>
    <w:rsid w:val="00D06866"/>
    <w:rsid w:val="00D14591"/>
    <w:rsid w:val="00D14E9F"/>
    <w:rsid w:val="00D2754F"/>
    <w:rsid w:val="00D27B2B"/>
    <w:rsid w:val="00D316E6"/>
    <w:rsid w:val="00D3620B"/>
    <w:rsid w:val="00D36284"/>
    <w:rsid w:val="00D43324"/>
    <w:rsid w:val="00D45C35"/>
    <w:rsid w:val="00D47EAF"/>
    <w:rsid w:val="00D54CF8"/>
    <w:rsid w:val="00D56377"/>
    <w:rsid w:val="00D601A8"/>
    <w:rsid w:val="00D60B95"/>
    <w:rsid w:val="00D6395D"/>
    <w:rsid w:val="00D727FB"/>
    <w:rsid w:val="00D8217F"/>
    <w:rsid w:val="00D83BDD"/>
    <w:rsid w:val="00D849AC"/>
    <w:rsid w:val="00D9196A"/>
    <w:rsid w:val="00D92CFB"/>
    <w:rsid w:val="00DA250F"/>
    <w:rsid w:val="00DA28E3"/>
    <w:rsid w:val="00DA3268"/>
    <w:rsid w:val="00DA5BBF"/>
    <w:rsid w:val="00DB151C"/>
    <w:rsid w:val="00DB4C72"/>
    <w:rsid w:val="00DC4E2B"/>
    <w:rsid w:val="00DD111F"/>
    <w:rsid w:val="00DD1C0F"/>
    <w:rsid w:val="00DD2875"/>
    <w:rsid w:val="00DE1233"/>
    <w:rsid w:val="00DE2DCB"/>
    <w:rsid w:val="00DE3A9E"/>
    <w:rsid w:val="00DF2853"/>
    <w:rsid w:val="00E0490E"/>
    <w:rsid w:val="00E04DA2"/>
    <w:rsid w:val="00E07CFE"/>
    <w:rsid w:val="00E310FD"/>
    <w:rsid w:val="00E325B9"/>
    <w:rsid w:val="00E35A14"/>
    <w:rsid w:val="00E432B1"/>
    <w:rsid w:val="00E448FB"/>
    <w:rsid w:val="00E52CB8"/>
    <w:rsid w:val="00E60458"/>
    <w:rsid w:val="00E703DC"/>
    <w:rsid w:val="00E755A0"/>
    <w:rsid w:val="00E77FFB"/>
    <w:rsid w:val="00E8030A"/>
    <w:rsid w:val="00E80FBC"/>
    <w:rsid w:val="00E82690"/>
    <w:rsid w:val="00E833B6"/>
    <w:rsid w:val="00E83483"/>
    <w:rsid w:val="00E83526"/>
    <w:rsid w:val="00E871FA"/>
    <w:rsid w:val="00E90F3E"/>
    <w:rsid w:val="00E91B55"/>
    <w:rsid w:val="00E938DC"/>
    <w:rsid w:val="00EA1B35"/>
    <w:rsid w:val="00EA228E"/>
    <w:rsid w:val="00EA353C"/>
    <w:rsid w:val="00EC611B"/>
    <w:rsid w:val="00EC6BD0"/>
    <w:rsid w:val="00ED0F7C"/>
    <w:rsid w:val="00ED4F71"/>
    <w:rsid w:val="00ED5840"/>
    <w:rsid w:val="00ED6039"/>
    <w:rsid w:val="00ED70AB"/>
    <w:rsid w:val="00EE52F6"/>
    <w:rsid w:val="00EE6EE1"/>
    <w:rsid w:val="00EF00F5"/>
    <w:rsid w:val="00EF66CA"/>
    <w:rsid w:val="00F0281B"/>
    <w:rsid w:val="00F03CDC"/>
    <w:rsid w:val="00F07233"/>
    <w:rsid w:val="00F07BDC"/>
    <w:rsid w:val="00F158BC"/>
    <w:rsid w:val="00F15A1A"/>
    <w:rsid w:val="00F20301"/>
    <w:rsid w:val="00F22720"/>
    <w:rsid w:val="00F23D76"/>
    <w:rsid w:val="00F50D62"/>
    <w:rsid w:val="00F51D17"/>
    <w:rsid w:val="00F571AB"/>
    <w:rsid w:val="00F60522"/>
    <w:rsid w:val="00F6153C"/>
    <w:rsid w:val="00F63DBC"/>
    <w:rsid w:val="00F63FA7"/>
    <w:rsid w:val="00F715E1"/>
    <w:rsid w:val="00F800A2"/>
    <w:rsid w:val="00F801CC"/>
    <w:rsid w:val="00F82FC0"/>
    <w:rsid w:val="00F843F3"/>
    <w:rsid w:val="00F86E20"/>
    <w:rsid w:val="00F87F42"/>
    <w:rsid w:val="00F9449C"/>
    <w:rsid w:val="00F96B3F"/>
    <w:rsid w:val="00F97D8C"/>
    <w:rsid w:val="00FA0168"/>
    <w:rsid w:val="00FA223E"/>
    <w:rsid w:val="00FA5E3F"/>
    <w:rsid w:val="00FB0CC8"/>
    <w:rsid w:val="00FB0F41"/>
    <w:rsid w:val="00FB5010"/>
    <w:rsid w:val="00FC1488"/>
    <w:rsid w:val="00FD5115"/>
    <w:rsid w:val="00FD6194"/>
    <w:rsid w:val="00FE2BE1"/>
    <w:rsid w:val="00FE4F4D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F921A0F"/>
  <w15:docId w15:val="{BCA30163-A3E9-4F2E-9515-5AF799C0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A516C5"/>
    <w:pPr>
      <w:spacing w:after="120" w:line="240" w:lineRule="auto"/>
    </w:pPr>
    <w:rPr>
      <w:rFonts w:ascii="Verdana" w:eastAsia="Arial" w:hAnsi="Verdana" w:cs="Arial"/>
      <w:b/>
      <w:bCs/>
      <w:color w:val="000000" w:themeColor="text1"/>
      <w:sz w:val="24"/>
      <w:szCs w:val="24"/>
      <w:lang w:val="pt-BR"/>
    </w:rPr>
  </w:style>
  <w:style w:type="paragraph" w:styleId="Heading1">
    <w:name w:val="heading 1"/>
    <w:aliases w:val="Cover-Title"/>
    <w:next w:val="BodyText1"/>
    <w:link w:val="Heading1Char"/>
    <w:uiPriority w:val="9"/>
    <w:locked/>
    <w:rsid w:val="00BF66C9"/>
    <w:pPr>
      <w:spacing w:after="0" w:line="240" w:lineRule="auto"/>
      <w:outlineLvl w:val="0"/>
    </w:pPr>
    <w:rPr>
      <w:rFonts w:ascii="Arial Narrow" w:eastAsia="Arial" w:hAnsi="Arial Narrow" w:cs="Arial Narrow"/>
      <w:color w:val="263147"/>
      <w:sz w:val="80"/>
      <w:szCs w:val="80"/>
      <w:lang w:val="en-GB"/>
    </w:rPr>
  </w:style>
  <w:style w:type="paragraph" w:styleId="Heading2">
    <w:name w:val="heading 2"/>
    <w:aliases w:val="Heading Style 01"/>
    <w:basedOn w:val="Normal"/>
    <w:next w:val="Normal"/>
    <w:link w:val="Heading2Char"/>
    <w:uiPriority w:val="9"/>
    <w:unhideWhenUsed/>
    <w:qFormat/>
    <w:locked/>
    <w:rsid w:val="00ED4F71"/>
    <w:pPr>
      <w:keepNext/>
      <w:keepLines/>
      <w:spacing w:after="60"/>
      <w:outlineLvl w:val="1"/>
    </w:pPr>
    <w:rPr>
      <w:rFonts w:ascii="Arial Narrow" w:eastAsia="Times New Roman" w:hAnsi="Arial Narrow"/>
      <w:b w:val="0"/>
      <w:bCs w:val="0"/>
      <w:color w:val="0098C7"/>
      <w:sz w:val="28"/>
      <w:szCs w:val="26"/>
    </w:rPr>
  </w:style>
  <w:style w:type="paragraph" w:styleId="Heading3">
    <w:name w:val="heading 3"/>
    <w:aliases w:val="Heading Stlye 02"/>
    <w:basedOn w:val="Normal"/>
    <w:next w:val="Normal"/>
    <w:link w:val="Heading3Char"/>
    <w:uiPriority w:val="9"/>
    <w:unhideWhenUsed/>
    <w:qFormat/>
    <w:locked/>
    <w:rsid w:val="00ED4F71"/>
    <w:pPr>
      <w:keepNext/>
      <w:keepLines/>
      <w:spacing w:after="60"/>
      <w:outlineLvl w:val="2"/>
    </w:pPr>
    <w:rPr>
      <w:rFonts w:ascii="Arial Narrow" w:eastAsia="Times New Roman" w:hAnsi="Arial Narrow"/>
      <w:b w:val="0"/>
      <w:bCs w:val="0"/>
      <w:color w:val="E47E1A"/>
      <w:szCs w:val="20"/>
    </w:rPr>
  </w:style>
  <w:style w:type="paragraph" w:styleId="Heading4">
    <w:name w:val="heading 4"/>
    <w:aliases w:val="Heading Stle 03"/>
    <w:basedOn w:val="Normal"/>
    <w:next w:val="Normal"/>
    <w:link w:val="Heading4Char"/>
    <w:uiPriority w:val="9"/>
    <w:unhideWhenUsed/>
    <w:qFormat/>
    <w:locked/>
    <w:rsid w:val="00ED4F71"/>
    <w:pPr>
      <w:keepNext/>
      <w:keepLines/>
      <w:spacing w:after="60"/>
      <w:outlineLvl w:val="3"/>
    </w:pPr>
    <w:rPr>
      <w:rFonts w:ascii="Arial Narrow" w:eastAsia="Times New Roman" w:hAnsi="Arial Narrow"/>
      <w:b w:val="0"/>
      <w:bCs w:val="0"/>
      <w:iCs/>
      <w:color w:val="AC2B37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ver-Title Char"/>
    <w:basedOn w:val="DefaultParagraphFont"/>
    <w:link w:val="Heading1"/>
    <w:uiPriority w:val="9"/>
    <w:rsid w:val="00BF66C9"/>
    <w:rPr>
      <w:rFonts w:ascii="Arial Narrow" w:eastAsia="Arial" w:hAnsi="Arial Narrow" w:cs="Arial Narrow"/>
      <w:color w:val="263147"/>
      <w:sz w:val="80"/>
      <w:szCs w:val="80"/>
      <w:lang w:val="en-GB"/>
    </w:rPr>
  </w:style>
  <w:style w:type="character" w:customStyle="1" w:styleId="Heading2Char">
    <w:name w:val="Heading 2 Char"/>
    <w:aliases w:val="Heading Style 01 Char"/>
    <w:basedOn w:val="DefaultParagraphFont"/>
    <w:link w:val="Heading2"/>
    <w:uiPriority w:val="9"/>
    <w:rsid w:val="00ED4F71"/>
    <w:rPr>
      <w:rFonts w:ascii="Arial Narrow" w:eastAsia="Times New Roman" w:hAnsi="Arial Narrow" w:cs="Times New Roman"/>
      <w:b/>
      <w:bCs/>
      <w:color w:val="0098C7"/>
      <w:sz w:val="28"/>
      <w:szCs w:val="26"/>
      <w:lang w:val="en-GB"/>
    </w:rPr>
  </w:style>
  <w:style w:type="character" w:customStyle="1" w:styleId="Heading3Char">
    <w:name w:val="Heading 3 Char"/>
    <w:aliases w:val="Heading Stlye 02 Char"/>
    <w:basedOn w:val="DefaultParagraphFont"/>
    <w:link w:val="Heading3"/>
    <w:uiPriority w:val="9"/>
    <w:rsid w:val="00ED4F71"/>
    <w:rPr>
      <w:rFonts w:ascii="Arial Narrow" w:eastAsia="Times New Roman" w:hAnsi="Arial Narrow" w:cs="Times New Roman"/>
      <w:b/>
      <w:bCs/>
      <w:color w:val="E47E1A"/>
      <w:sz w:val="24"/>
      <w:szCs w:val="20"/>
      <w:lang w:val="en-GB"/>
    </w:rPr>
  </w:style>
  <w:style w:type="character" w:customStyle="1" w:styleId="Heading4Char">
    <w:name w:val="Heading 4 Char"/>
    <w:aliases w:val="Heading Stle 03 Char"/>
    <w:basedOn w:val="DefaultParagraphFont"/>
    <w:link w:val="Heading4"/>
    <w:uiPriority w:val="9"/>
    <w:rsid w:val="00ED4F71"/>
    <w:rPr>
      <w:rFonts w:ascii="Arial Narrow" w:eastAsia="Times New Roman" w:hAnsi="Arial Narrow" w:cs="Times New Roman"/>
      <w:b/>
      <w:bCs/>
      <w:iCs/>
      <w:color w:val="AC2B37"/>
      <w:sz w:val="20"/>
      <w:szCs w:val="20"/>
      <w:lang w:val="en-GB"/>
    </w:rPr>
  </w:style>
  <w:style w:type="paragraph" w:customStyle="1" w:styleId="CoverSubtitle">
    <w:name w:val="Cover Subtitle"/>
    <w:qFormat/>
    <w:rsid w:val="000842CC"/>
    <w:pPr>
      <w:spacing w:after="0" w:line="240" w:lineRule="auto"/>
    </w:pPr>
    <w:rPr>
      <w:rFonts w:ascii="Verdana" w:eastAsia="Arial" w:hAnsi="Verdana" w:cs="Times New Roman"/>
      <w:b/>
      <w:color w:val="12ABDB" w:themeColor="accent2"/>
      <w:sz w:val="28"/>
    </w:rPr>
  </w:style>
  <w:style w:type="paragraph" w:customStyle="1" w:styleId="Cover-Sector">
    <w:name w:val="Cover-Sector"/>
    <w:qFormat/>
    <w:rsid w:val="00843C0E"/>
    <w:pPr>
      <w:spacing w:after="120" w:line="240" w:lineRule="auto"/>
      <w:jc w:val="right"/>
    </w:pPr>
    <w:rPr>
      <w:rFonts w:eastAsia="Arial" w:cs="Arial Narrow"/>
      <w:b/>
      <w:sz w:val="16"/>
    </w:rPr>
  </w:style>
  <w:style w:type="paragraph" w:styleId="Header">
    <w:name w:val="header"/>
    <w:basedOn w:val="Normal"/>
    <w:link w:val="HeaderChar"/>
    <w:unhideWhenUsed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D4F71"/>
    <w:rPr>
      <w:rFonts w:ascii="Book Antiqua" w:eastAsia="Arial" w:hAnsi="Book Antiqua" w:cs="Times New Roman"/>
      <w:lang w:val="en-GB"/>
    </w:rPr>
  </w:style>
  <w:style w:type="paragraph" w:styleId="Footer">
    <w:name w:val="footer"/>
    <w:basedOn w:val="Normal"/>
    <w:link w:val="FooterChar"/>
    <w:unhideWhenUsed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D4F71"/>
    <w:rPr>
      <w:rFonts w:ascii="Book Antiqua" w:eastAsia="Arial" w:hAnsi="Book Antiqua" w:cs="Times New Roman"/>
      <w:lang w:val="en-GB"/>
    </w:rPr>
  </w:style>
  <w:style w:type="paragraph" w:customStyle="1" w:styleId="BodyText1">
    <w:name w:val="Body Text1"/>
    <w:qFormat/>
    <w:rsid w:val="00DD2875"/>
    <w:pPr>
      <w:widowControl w:val="0"/>
      <w:spacing w:after="120" w:line="240" w:lineRule="auto"/>
    </w:pPr>
    <w:rPr>
      <w:rFonts w:ascii="Verdana" w:eastAsia="Arial" w:hAnsi="Verdana" w:cs="Times New Roman"/>
      <w:color w:val="3B3B3B" w:themeColor="background2" w:themeShade="40"/>
      <w:sz w:val="20"/>
    </w:rPr>
  </w:style>
  <w:style w:type="paragraph" w:customStyle="1" w:styleId="BoilerplateHead">
    <w:name w:val="Boilerplate Head"/>
    <w:next w:val="BoilerplateText"/>
    <w:qFormat/>
    <w:rsid w:val="003F728C"/>
    <w:pPr>
      <w:pBdr>
        <w:bottom w:val="single" w:sz="4" w:space="1" w:color="auto"/>
      </w:pBdr>
      <w:spacing w:before="1440" w:after="360" w:line="240" w:lineRule="auto"/>
      <w:ind w:left="3067" w:right="490"/>
    </w:pPr>
    <w:rPr>
      <w:rFonts w:ascii="Verdana" w:eastAsia="Arial" w:hAnsi="Verdana" w:cs="Times New Roman"/>
      <w:noProof/>
      <w:color w:val="0070AD" w:themeColor="accent1"/>
      <w:sz w:val="36"/>
    </w:rPr>
  </w:style>
  <w:style w:type="paragraph" w:customStyle="1" w:styleId="BoilerplateText">
    <w:name w:val="Boilerplate Text"/>
    <w:qFormat/>
    <w:rsid w:val="003F728C"/>
    <w:pPr>
      <w:spacing w:before="240" w:after="0" w:line="240" w:lineRule="auto"/>
      <w:ind w:left="3060" w:right="487"/>
    </w:pPr>
    <w:rPr>
      <w:rFonts w:ascii="Verdana" w:eastAsia="Arial" w:hAnsi="Verdana" w:cs="Arial"/>
      <w:color w:val="3B3B3B" w:themeColor="background2" w:themeShade="40"/>
      <w:sz w:val="16"/>
      <w:lang w:val="en-GB"/>
    </w:rPr>
  </w:style>
  <w:style w:type="paragraph" w:customStyle="1" w:styleId="ContactDetails">
    <w:name w:val="Contact Details"/>
    <w:qFormat/>
    <w:rsid w:val="005153F5"/>
    <w:pPr>
      <w:framePr w:hSpace="180" w:wrap="around" w:vAnchor="text" w:hAnchor="margin" w:x="-318" w:y="586"/>
      <w:spacing w:after="0" w:line="240" w:lineRule="auto"/>
      <w:jc w:val="right"/>
    </w:pPr>
    <w:rPr>
      <w:rFonts w:eastAsia="Arial" w:cs="Arial"/>
      <w:color w:val="FFFFFF"/>
      <w:sz w:val="18"/>
      <w:lang w:val="en-GB"/>
    </w:rPr>
  </w:style>
  <w:style w:type="paragraph" w:customStyle="1" w:styleId="ContactName">
    <w:name w:val="Contact Name"/>
    <w:next w:val="ContactDetails"/>
    <w:qFormat/>
    <w:rsid w:val="00843C0E"/>
    <w:pPr>
      <w:framePr w:hSpace="180" w:wrap="around" w:vAnchor="text" w:hAnchor="margin" w:x="-318" w:y="586"/>
      <w:spacing w:after="0" w:line="240" w:lineRule="auto"/>
      <w:jc w:val="right"/>
    </w:pPr>
    <w:rPr>
      <w:rFonts w:eastAsia="Arial" w:cs="Arial"/>
      <w:b/>
      <w:color w:val="FFFFFF"/>
      <w:sz w:val="16"/>
    </w:rPr>
  </w:style>
  <w:style w:type="paragraph" w:customStyle="1" w:styleId="Rightshore">
    <w:name w:val="Rightshore"/>
    <w:qFormat/>
    <w:rsid w:val="00843C0E"/>
    <w:pPr>
      <w:spacing w:before="240" w:after="0" w:line="240" w:lineRule="auto"/>
      <w:ind w:right="3403"/>
    </w:pPr>
    <w:rPr>
      <w:rFonts w:eastAsia="Arial" w:cs="Arial"/>
      <w:i/>
      <w:sz w:val="16"/>
    </w:rPr>
  </w:style>
  <w:style w:type="paragraph" w:customStyle="1" w:styleId="CoverTitle">
    <w:name w:val="Cover Title"/>
    <w:next w:val="CoverSubtitle"/>
    <w:qFormat/>
    <w:rsid w:val="00DC4E2B"/>
    <w:pPr>
      <w:spacing w:after="0" w:line="240" w:lineRule="auto"/>
    </w:pPr>
    <w:rPr>
      <w:rFonts w:ascii="Verdana" w:eastAsia="Arial" w:hAnsi="Verdana" w:cs="Arial Narrow"/>
      <w:color w:val="0070AD" w:themeColor="accent1"/>
      <w:sz w:val="56"/>
      <w:szCs w:val="80"/>
      <w:lang w:val="en-GB"/>
    </w:rPr>
  </w:style>
  <w:style w:type="paragraph" w:customStyle="1" w:styleId="Website">
    <w:name w:val="Website"/>
    <w:qFormat/>
    <w:rsid w:val="005153F5"/>
    <w:pPr>
      <w:framePr w:hSpace="180" w:wrap="around" w:vAnchor="text" w:hAnchor="margin" w:x="-318" w:y="586"/>
      <w:spacing w:before="120" w:after="120" w:line="240" w:lineRule="auto"/>
    </w:pPr>
    <w:rPr>
      <w:rFonts w:eastAsia="Arial" w:cs="Arial"/>
      <w:b/>
      <w:color w:val="FFFFFF"/>
      <w:sz w:val="28"/>
      <w:lang w:val="en-GB"/>
    </w:rPr>
  </w:style>
  <w:style w:type="character" w:styleId="Hyperlink">
    <w:name w:val="Hyperlink"/>
    <w:basedOn w:val="DefaultParagraphFont"/>
    <w:uiPriority w:val="99"/>
    <w:unhideWhenUsed/>
    <w:locked/>
    <w:rsid w:val="00DC4E2B"/>
    <w:rPr>
      <w:rFonts w:ascii="Verdana" w:hAnsi="Verdana"/>
      <w:color w:val="6FAC10" w:themeColor="accent5" w:themeShade="BF"/>
      <w:sz w:val="20"/>
      <w:u w:val="single"/>
    </w:rPr>
  </w:style>
  <w:style w:type="paragraph" w:customStyle="1" w:styleId="Heading10">
    <w:name w:val="Heading1"/>
    <w:next w:val="BodyText1"/>
    <w:qFormat/>
    <w:rsid w:val="007927EC"/>
    <w:pPr>
      <w:keepNext/>
      <w:keepLines/>
      <w:spacing w:after="720" w:line="240" w:lineRule="auto"/>
    </w:pPr>
    <w:rPr>
      <w:rFonts w:ascii="Verdana" w:eastAsia="Arial" w:hAnsi="Verdana" w:cs="Times New Roman"/>
      <w:color w:val="0070AD" w:themeColor="accent1"/>
      <w:sz w:val="52"/>
      <w:szCs w:val="60"/>
      <w:lang w:val="en-GB"/>
    </w:rPr>
  </w:style>
  <w:style w:type="paragraph" w:customStyle="1" w:styleId="Heading20">
    <w:name w:val="Heading2"/>
    <w:next w:val="BodyText1"/>
    <w:qFormat/>
    <w:rsid w:val="007927EC"/>
    <w:pPr>
      <w:keepNext/>
      <w:keepLines/>
      <w:spacing w:before="360" w:after="0" w:line="240" w:lineRule="auto"/>
    </w:pPr>
    <w:rPr>
      <w:rFonts w:ascii="Verdana" w:eastAsia="Arial" w:hAnsi="Verdana" w:cs="Times New Roman"/>
      <w:color w:val="12ABDB" w:themeColor="accent2"/>
      <w:sz w:val="48"/>
    </w:rPr>
  </w:style>
  <w:style w:type="paragraph" w:customStyle="1" w:styleId="Heading30">
    <w:name w:val="Heading3"/>
    <w:basedOn w:val="Heading40"/>
    <w:next w:val="BodyText1"/>
    <w:qFormat/>
    <w:rsid w:val="007927EC"/>
  </w:style>
  <w:style w:type="paragraph" w:customStyle="1" w:styleId="Heading40">
    <w:name w:val="Heading4"/>
    <w:next w:val="BodyText1"/>
    <w:qFormat/>
    <w:rsid w:val="007927EC"/>
    <w:pPr>
      <w:keepNext/>
      <w:keepLines/>
      <w:spacing w:before="360" w:after="120" w:line="240" w:lineRule="auto"/>
    </w:pPr>
    <w:rPr>
      <w:rFonts w:ascii="Verdana" w:eastAsia="Arial" w:hAnsi="Verdana" w:cs="Times New Roman"/>
      <w:color w:val="12ABDB" w:themeColor="accent2"/>
      <w:sz w:val="40"/>
    </w:rPr>
  </w:style>
  <w:style w:type="paragraph" w:customStyle="1" w:styleId="Heading5">
    <w:name w:val="Heading5"/>
    <w:next w:val="BodyText1"/>
    <w:qFormat/>
    <w:rsid w:val="007927EC"/>
    <w:pPr>
      <w:keepNext/>
      <w:keepLines/>
      <w:spacing w:before="360" w:after="120" w:line="240" w:lineRule="auto"/>
    </w:pPr>
    <w:rPr>
      <w:rFonts w:asciiTheme="majorHAnsi" w:eastAsia="Arial" w:hAnsiTheme="majorHAnsi" w:cs="Times New Roman"/>
      <w:color w:val="12ABDB" w:themeColor="accent2"/>
      <w:sz w:val="32"/>
      <w:lang w:val="en-GB"/>
    </w:rPr>
  </w:style>
  <w:style w:type="paragraph" w:customStyle="1" w:styleId="Subhead">
    <w:name w:val="Subhead"/>
    <w:next w:val="BodyText1"/>
    <w:qFormat/>
    <w:rsid w:val="00903E1F"/>
    <w:pPr>
      <w:keepNext/>
      <w:keepLines/>
      <w:widowControl w:val="0"/>
      <w:spacing w:before="240" w:after="0" w:line="240" w:lineRule="auto"/>
    </w:pPr>
    <w:rPr>
      <w:rFonts w:ascii="Verdana" w:eastAsia="Arial" w:hAnsi="Verdana" w:cs="Times New Roman"/>
      <w:b/>
      <w:color w:val="2B143D" w:themeColor="accent3"/>
      <w:lang w:val="en-GB"/>
    </w:rPr>
  </w:style>
  <w:style w:type="paragraph" w:customStyle="1" w:styleId="BulletIntro">
    <w:name w:val="Bullet Intro"/>
    <w:next w:val="Bullet1"/>
    <w:qFormat/>
    <w:rsid w:val="00DD2875"/>
    <w:pPr>
      <w:keepNext/>
      <w:keepLines/>
      <w:spacing w:before="120" w:after="60" w:line="260" w:lineRule="exact"/>
    </w:pPr>
    <w:rPr>
      <w:rFonts w:ascii="Verdana" w:eastAsia="Arial" w:hAnsi="Verdana" w:cs="Times New Roman"/>
      <w:color w:val="3B3B3B" w:themeColor="background2" w:themeShade="40"/>
      <w:sz w:val="20"/>
      <w:lang w:val="en-GB"/>
    </w:rPr>
  </w:style>
  <w:style w:type="paragraph" w:customStyle="1" w:styleId="Bullet1">
    <w:name w:val="Bullet1"/>
    <w:qFormat/>
    <w:rsid w:val="00E35A14"/>
    <w:pPr>
      <w:keepNext/>
      <w:keepLines/>
      <w:numPr>
        <w:numId w:val="3"/>
      </w:numPr>
      <w:spacing w:before="60" w:after="0" w:line="260" w:lineRule="exact"/>
      <w:ind w:left="357" w:hanging="357"/>
    </w:pPr>
    <w:rPr>
      <w:rFonts w:ascii="Arial" w:eastAsia="Arial" w:hAnsi="Arial" w:cs="Times New Roman"/>
      <w:color w:val="767676" w:themeColor="background2" w:themeShade="80"/>
      <w:sz w:val="20"/>
      <w:szCs w:val="20"/>
      <w:lang w:val="en-GB"/>
    </w:rPr>
  </w:style>
  <w:style w:type="paragraph" w:customStyle="1" w:styleId="Bullet1-end">
    <w:name w:val="Bullet1 - end"/>
    <w:basedOn w:val="Bullet1"/>
    <w:next w:val="BodyText1"/>
    <w:qFormat/>
    <w:rsid w:val="00B10F5F"/>
    <w:pPr>
      <w:spacing w:after="120"/>
    </w:pPr>
  </w:style>
  <w:style w:type="paragraph" w:customStyle="1" w:styleId="Bullet2">
    <w:name w:val="Bullet2"/>
    <w:basedOn w:val="Bullet1"/>
    <w:qFormat/>
    <w:rsid w:val="00B10F5F"/>
    <w:pPr>
      <w:numPr>
        <w:numId w:val="2"/>
      </w:numPr>
    </w:pPr>
  </w:style>
  <w:style w:type="paragraph" w:customStyle="1" w:styleId="Bullet2-end">
    <w:name w:val="Bullet2 - end"/>
    <w:basedOn w:val="Bullet2"/>
    <w:next w:val="BodyText1"/>
    <w:qFormat/>
    <w:rsid w:val="004F5EC0"/>
    <w:pPr>
      <w:spacing w:after="120"/>
    </w:pPr>
  </w:style>
  <w:style w:type="paragraph" w:customStyle="1" w:styleId="Bullet3">
    <w:name w:val="Bullet3"/>
    <w:basedOn w:val="Bullet1"/>
    <w:qFormat/>
    <w:rsid w:val="00B10F5F"/>
    <w:pPr>
      <w:numPr>
        <w:numId w:val="4"/>
      </w:numPr>
    </w:pPr>
  </w:style>
  <w:style w:type="paragraph" w:customStyle="1" w:styleId="Bullet3-end">
    <w:name w:val="Bullet3 - end"/>
    <w:basedOn w:val="Bullet3"/>
    <w:next w:val="BodyText1"/>
    <w:qFormat/>
    <w:rsid w:val="00B10F5F"/>
    <w:pPr>
      <w:spacing w:after="120"/>
    </w:pPr>
  </w:style>
  <w:style w:type="paragraph" w:customStyle="1" w:styleId="NumberedIntro">
    <w:name w:val="Numbered Intro"/>
    <w:basedOn w:val="BulletIntro"/>
    <w:next w:val="Numbering1"/>
    <w:qFormat/>
    <w:rsid w:val="00DD2875"/>
  </w:style>
  <w:style w:type="paragraph" w:customStyle="1" w:styleId="Numbering1">
    <w:name w:val="Numbering1"/>
    <w:qFormat/>
    <w:rsid w:val="00DD2875"/>
    <w:pPr>
      <w:numPr>
        <w:numId w:val="5"/>
      </w:numPr>
      <w:spacing w:before="60" w:after="0" w:line="260" w:lineRule="exact"/>
      <w:ind w:left="357" w:hanging="357"/>
    </w:pPr>
    <w:rPr>
      <w:rFonts w:ascii="Verdana" w:eastAsia="Arial" w:hAnsi="Verdana" w:cs="Times New Roman"/>
      <w:color w:val="3B3B3B" w:themeColor="background2" w:themeShade="40"/>
      <w:sz w:val="20"/>
      <w:lang w:val="en-GB"/>
    </w:rPr>
  </w:style>
  <w:style w:type="paragraph" w:customStyle="1" w:styleId="Numbering1-end">
    <w:name w:val="Numbering1 - end"/>
    <w:basedOn w:val="Numbering1"/>
    <w:next w:val="BodyText1"/>
    <w:qFormat/>
    <w:rsid w:val="00B10F5F"/>
    <w:pPr>
      <w:spacing w:after="120"/>
    </w:pPr>
  </w:style>
  <w:style w:type="paragraph" w:customStyle="1" w:styleId="Numbering2">
    <w:name w:val="Numbering2"/>
    <w:basedOn w:val="Numbering1"/>
    <w:qFormat/>
    <w:rsid w:val="00B10F5F"/>
    <w:pPr>
      <w:numPr>
        <w:numId w:val="1"/>
      </w:numPr>
      <w:tabs>
        <w:tab w:val="left" w:pos="630"/>
      </w:tabs>
    </w:pPr>
  </w:style>
  <w:style w:type="paragraph" w:customStyle="1" w:styleId="Numbering2-end">
    <w:name w:val="Numbering2 - end"/>
    <w:basedOn w:val="Numbering2"/>
    <w:next w:val="BodyText1"/>
    <w:qFormat/>
    <w:rsid w:val="00726E3A"/>
    <w:pPr>
      <w:spacing w:after="120"/>
      <w:ind w:left="634" w:hanging="274"/>
    </w:pPr>
  </w:style>
  <w:style w:type="paragraph" w:customStyle="1" w:styleId="Numbering3">
    <w:name w:val="Numbering3"/>
    <w:basedOn w:val="Numbering1"/>
    <w:qFormat/>
    <w:rsid w:val="00B10F5F"/>
    <w:pPr>
      <w:numPr>
        <w:numId w:val="6"/>
      </w:numPr>
    </w:pPr>
  </w:style>
  <w:style w:type="paragraph" w:customStyle="1" w:styleId="Numbering3-end">
    <w:name w:val="Numbering3 - end"/>
    <w:basedOn w:val="Numbering3"/>
    <w:next w:val="BodyText1"/>
    <w:qFormat/>
    <w:rsid w:val="00726E3A"/>
    <w:pPr>
      <w:spacing w:after="120"/>
      <w:ind w:left="994"/>
    </w:pPr>
  </w:style>
  <w:style w:type="paragraph" w:customStyle="1" w:styleId="IntroductoryText">
    <w:name w:val="Introductory Text"/>
    <w:next w:val="BodyText1"/>
    <w:qFormat/>
    <w:rsid w:val="0099029F"/>
    <w:pPr>
      <w:spacing w:after="240" w:line="240" w:lineRule="auto"/>
    </w:pPr>
    <w:rPr>
      <w:rFonts w:eastAsia="Arial" w:cs="Times New Roman"/>
      <w:i/>
      <w:color w:val="12ABDB" w:themeColor="accent2"/>
      <w:sz w:val="28"/>
    </w:rPr>
  </w:style>
  <w:style w:type="paragraph" w:customStyle="1" w:styleId="FigureDescriptor">
    <w:name w:val="Figure Descriptor"/>
    <w:next w:val="BodyText1"/>
    <w:qFormat/>
    <w:rsid w:val="0099029F"/>
    <w:pPr>
      <w:spacing w:before="240" w:after="120" w:line="240" w:lineRule="auto"/>
    </w:pPr>
    <w:rPr>
      <w:rFonts w:ascii="Verdana" w:eastAsia="Arial" w:hAnsi="Verdana" w:cs="Times New Roman"/>
      <w:b/>
      <w:color w:val="7F7F7F" w:themeColor="text1" w:themeTint="80"/>
      <w:sz w:val="16"/>
      <w:lang w:val="fr-FR"/>
    </w:rPr>
  </w:style>
  <w:style w:type="paragraph" w:customStyle="1" w:styleId="TableText">
    <w:name w:val="Table Text"/>
    <w:basedOn w:val="BodyText1"/>
    <w:qFormat/>
    <w:rsid w:val="00BE14E2"/>
    <w:pPr>
      <w:spacing w:after="0"/>
    </w:pPr>
    <w:rPr>
      <w:szCs w:val="20"/>
    </w:rPr>
  </w:style>
  <w:style w:type="paragraph" w:customStyle="1" w:styleId="TableBullet1">
    <w:name w:val="Table Bullet1"/>
    <w:basedOn w:val="Bullet1"/>
    <w:qFormat/>
    <w:rsid w:val="00903E1F"/>
    <w:pPr>
      <w:ind w:left="154" w:hanging="154"/>
    </w:pPr>
    <w:rPr>
      <w:rFonts w:ascii="Verdana" w:hAnsi="Verdana"/>
      <w:color w:val="3B3B3B" w:themeColor="background2" w:themeShade="40"/>
    </w:rPr>
  </w:style>
  <w:style w:type="paragraph" w:customStyle="1" w:styleId="TableBullet2">
    <w:name w:val="Table Bullet2"/>
    <w:basedOn w:val="Bullet2"/>
    <w:qFormat/>
    <w:rsid w:val="00903E1F"/>
    <w:pPr>
      <w:ind w:left="334" w:hanging="180"/>
    </w:pPr>
    <w:rPr>
      <w:rFonts w:ascii="Verdana" w:hAnsi="Verdana"/>
      <w:color w:val="3B3B3B" w:themeColor="background2" w:themeShade="40"/>
    </w:rPr>
  </w:style>
  <w:style w:type="paragraph" w:customStyle="1" w:styleId="TableBullet3">
    <w:name w:val="Table Bullet3"/>
    <w:basedOn w:val="Bullet3"/>
    <w:qFormat/>
    <w:rsid w:val="00903E1F"/>
    <w:pPr>
      <w:ind w:left="514" w:hanging="180"/>
    </w:pPr>
    <w:rPr>
      <w:rFonts w:ascii="Verdana" w:hAnsi="Verdana"/>
      <w:color w:val="3B3B3B" w:themeColor="background2" w:themeShade="40"/>
    </w:rPr>
  </w:style>
  <w:style w:type="paragraph" w:customStyle="1" w:styleId="TableHead">
    <w:name w:val="Table Head"/>
    <w:next w:val="TableSubhead"/>
    <w:qFormat/>
    <w:rsid w:val="000A03F7"/>
    <w:pPr>
      <w:spacing w:after="0" w:line="240" w:lineRule="auto"/>
      <w:jc w:val="center"/>
    </w:pPr>
    <w:rPr>
      <w:rFonts w:ascii="Verdana" w:eastAsia="Arial" w:hAnsi="Verdana" w:cs="Times New Roman"/>
      <w:color w:val="FFFFFF" w:themeColor="background1"/>
      <w:sz w:val="20"/>
      <w:lang w:val="en-GB"/>
    </w:rPr>
  </w:style>
  <w:style w:type="paragraph" w:customStyle="1" w:styleId="TableSubhead">
    <w:name w:val="Table Subhead"/>
    <w:basedOn w:val="Normal"/>
    <w:qFormat/>
    <w:rsid w:val="000A03F7"/>
    <w:pPr>
      <w:spacing w:after="0"/>
    </w:pPr>
    <w:rPr>
      <w:rFonts w:asciiTheme="minorHAnsi" w:hAnsiTheme="minorHAnsi"/>
      <w:color w:val="0070AD" w:themeColor="accent1"/>
      <w:sz w:val="20"/>
    </w:rPr>
  </w:style>
  <w:style w:type="paragraph" w:customStyle="1" w:styleId="TableofContents">
    <w:name w:val="Table of Contents"/>
    <w:qFormat/>
    <w:rsid w:val="00863AD0"/>
    <w:pPr>
      <w:spacing w:after="720" w:line="240" w:lineRule="auto"/>
    </w:pPr>
    <w:rPr>
      <w:rFonts w:ascii="Verdana" w:eastAsia="Arial" w:hAnsi="Verdana" w:cs="Times New Roman"/>
      <w:color w:val="0070AD" w:themeColor="accent1"/>
      <w:sz w:val="52"/>
      <w:szCs w:val="60"/>
      <w:lang w:val="en-GB"/>
    </w:rPr>
  </w:style>
  <w:style w:type="paragraph" w:styleId="TOC1">
    <w:name w:val="toc 1"/>
    <w:next w:val="TOC2"/>
    <w:autoRedefine/>
    <w:uiPriority w:val="39"/>
    <w:unhideWhenUsed/>
    <w:locked/>
    <w:rsid w:val="007927EC"/>
    <w:pPr>
      <w:tabs>
        <w:tab w:val="right" w:leader="dot" w:pos="10199"/>
      </w:tabs>
      <w:spacing w:after="100" w:line="240" w:lineRule="auto"/>
    </w:pPr>
    <w:rPr>
      <w:rFonts w:eastAsia="Arial" w:cs="Times New Roman"/>
      <w:noProof/>
      <w:color w:val="404040" w:themeColor="text1" w:themeTint="BF"/>
      <w:sz w:val="20"/>
      <w:lang w:val="en-GB"/>
    </w:rPr>
  </w:style>
  <w:style w:type="paragraph" w:styleId="TOC2">
    <w:name w:val="toc 2"/>
    <w:next w:val="TOC3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270"/>
    </w:pPr>
    <w:rPr>
      <w:rFonts w:ascii="Arial" w:eastAsia="Arial" w:hAnsi="Arial" w:cs="Times New Roman"/>
      <w:noProof/>
      <w:color w:val="7F7F7F" w:themeColor="text1" w:themeTint="80"/>
      <w:sz w:val="20"/>
      <w:lang w:val="en-GB"/>
    </w:rPr>
  </w:style>
  <w:style w:type="paragraph" w:styleId="TOC3">
    <w:name w:val="toc 3"/>
    <w:next w:val="TOC4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450"/>
    </w:pPr>
    <w:rPr>
      <w:rFonts w:ascii="Arial" w:eastAsia="Arial" w:hAnsi="Arial" w:cs="Times New Roman"/>
      <w:noProof/>
      <w:color w:val="7F7F7F" w:themeColor="text1" w:themeTint="80"/>
      <w:sz w:val="18"/>
      <w:lang w:val="en-GB"/>
    </w:rPr>
  </w:style>
  <w:style w:type="paragraph" w:styleId="TOC4">
    <w:name w:val="toc 4"/>
    <w:next w:val="TOC5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660"/>
    </w:pPr>
    <w:rPr>
      <w:rFonts w:ascii="Arial" w:eastAsia="Arial" w:hAnsi="Arial" w:cs="Times New Roman"/>
      <w:noProof/>
      <w:color w:val="7F7F7F" w:themeColor="text1" w:themeTint="80"/>
      <w:sz w:val="16"/>
      <w:lang w:val="en-GB"/>
    </w:rPr>
  </w:style>
  <w:style w:type="paragraph" w:styleId="TOC5">
    <w:name w:val="toc 5"/>
    <w:next w:val="BodyText1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810"/>
    </w:pPr>
    <w:rPr>
      <w:rFonts w:ascii="Arial" w:eastAsia="Arial" w:hAnsi="Arial" w:cs="Times New Roman"/>
      <w:noProof/>
      <w:color w:val="7F7F7F" w:themeColor="text1" w:themeTint="80"/>
      <w:sz w:val="14"/>
      <w:lang w:val="en-GB"/>
    </w:rPr>
  </w:style>
  <w:style w:type="paragraph" w:customStyle="1" w:styleId="CapgeminiFooter">
    <w:name w:val="Capgemini Footer"/>
    <w:qFormat/>
    <w:rsid w:val="00843C0E"/>
    <w:pPr>
      <w:tabs>
        <w:tab w:val="right" w:pos="10206"/>
      </w:tabs>
      <w:spacing w:after="0" w:line="240" w:lineRule="auto"/>
      <w:ind w:firstLine="8640"/>
    </w:pPr>
    <w:rPr>
      <w:rFonts w:eastAsia="Arial" w:cs="Times New Roman"/>
      <w:b/>
      <w:color w:val="998C85"/>
      <w:sz w:val="18"/>
      <w:lang w:val="en-GB"/>
    </w:rPr>
  </w:style>
  <w:style w:type="paragraph" w:customStyle="1" w:styleId="CapgeminiPageNumber">
    <w:name w:val="Capgemini Page Number"/>
    <w:qFormat/>
    <w:rsid w:val="003C4339"/>
    <w:pPr>
      <w:spacing w:after="0" w:line="240" w:lineRule="auto"/>
      <w:jc w:val="right"/>
    </w:pPr>
    <w:rPr>
      <w:rFonts w:ascii="Verdana" w:eastAsia="Arial" w:hAnsi="Verdana" w:cs="Times New Roman"/>
      <w:b/>
      <w:color w:val="767676" w:themeColor="background2" w:themeShade="80"/>
      <w:sz w:val="18"/>
      <w:lang w:val="en-GB"/>
    </w:rPr>
  </w:style>
  <w:style w:type="paragraph" w:customStyle="1" w:styleId="Biostitle">
    <w:name w:val="Bios title"/>
    <w:basedOn w:val="Normal"/>
    <w:uiPriority w:val="99"/>
    <w:qFormat/>
    <w:rsid w:val="00BE14E2"/>
    <w:pPr>
      <w:spacing w:before="60"/>
      <w:contextualSpacing/>
    </w:pPr>
    <w:rPr>
      <w:rFonts w:eastAsia="Times New Roman"/>
      <w:b w:val="0"/>
      <w:color w:val="0070AD" w:themeColor="accent1"/>
      <w:sz w:val="28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ED4F71"/>
  </w:style>
  <w:style w:type="character" w:customStyle="1" w:styleId="BodyTextChar">
    <w:name w:val="Body Text Char"/>
    <w:basedOn w:val="DefaultParagraphFont"/>
    <w:link w:val="BodyText"/>
    <w:uiPriority w:val="99"/>
    <w:semiHidden/>
    <w:rsid w:val="00ED4F71"/>
    <w:rPr>
      <w:rFonts w:ascii="Book Antiqua" w:eastAsia="Arial" w:hAnsi="Book Antiqua" w:cs="Times New Roman"/>
      <w:lang w:val="en-GB"/>
    </w:rPr>
  </w:style>
  <w:style w:type="paragraph" w:customStyle="1" w:styleId="BlockText3">
    <w:name w:val="Block Text 3"/>
    <w:basedOn w:val="BlockText"/>
    <w:uiPriority w:val="99"/>
    <w:qFormat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EAE7E6"/>
      <w:spacing w:after="240" w:line="240" w:lineRule="atLeast"/>
      <w:ind w:left="227" w:right="227"/>
    </w:pPr>
    <w:rPr>
      <w:rFonts w:ascii="Arial" w:eastAsia="Times New Roman" w:hAnsi="Arial" w:cs="Times New Roman"/>
      <w:b w:val="0"/>
      <w:color w:val="0098C7"/>
      <w:sz w:val="96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ED4F71"/>
    <w:pPr>
      <w:spacing w:line="240" w:lineRule="atLeast"/>
    </w:pPr>
    <w:rPr>
      <w:rFonts w:ascii="Georgia" w:hAnsi="Georg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D4F71"/>
    <w:rPr>
      <w:rFonts w:ascii="Georgia" w:eastAsia="Arial" w:hAnsi="Georgia" w:cs="Times New Roman"/>
      <w:sz w:val="16"/>
      <w:szCs w:val="16"/>
    </w:rPr>
  </w:style>
  <w:style w:type="paragraph" w:customStyle="1" w:styleId="TableSpacer">
    <w:name w:val="Table Spacer"/>
    <w:basedOn w:val="Normal"/>
    <w:uiPriority w:val="34"/>
    <w:qFormat/>
    <w:rsid w:val="00ED4F71"/>
    <w:pPr>
      <w:spacing w:after="0"/>
    </w:pPr>
    <w:rPr>
      <w:rFonts w:ascii="Georgia" w:hAnsi="Georgia"/>
      <w:color w:val="263147"/>
      <w:sz w:val="4"/>
      <w:szCs w:val="21"/>
      <w:lang w:val="en-US"/>
    </w:rPr>
  </w:style>
  <w:style w:type="paragraph" w:customStyle="1" w:styleId="BlockText2">
    <w:name w:val="Block Text 2"/>
    <w:basedOn w:val="Normal"/>
    <w:uiPriority w:val="99"/>
    <w:qFormat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0098C7"/>
      <w:spacing w:after="240" w:line="240" w:lineRule="atLeast"/>
      <w:ind w:left="227" w:right="227"/>
    </w:pPr>
    <w:rPr>
      <w:rFonts w:ascii="Arial" w:hAnsi="Arial"/>
      <w:i/>
      <w:color w:val="FFFFFF" w:themeColor="background1"/>
      <w:sz w:val="48"/>
      <w:szCs w:val="48"/>
      <w:lang w:val="en-US"/>
    </w:rPr>
  </w:style>
  <w:style w:type="paragraph" w:customStyle="1" w:styleId="Bioheads">
    <w:name w:val="Bio heads"/>
    <w:basedOn w:val="Normal"/>
    <w:uiPriority w:val="99"/>
    <w:qFormat/>
    <w:rsid w:val="00BE14E2"/>
    <w:pPr>
      <w:spacing w:before="60" w:after="60" w:line="240" w:lineRule="atLeast"/>
      <w:contextualSpacing/>
    </w:pPr>
    <w:rPr>
      <w:rFonts w:eastAsia="Times New Roman"/>
      <w:b w:val="0"/>
      <w:color w:val="12ABDB" w:themeColor="accent2"/>
      <w:sz w:val="20"/>
      <w:szCs w:val="21"/>
      <w:lang w:val="en-US"/>
    </w:rPr>
  </w:style>
  <w:style w:type="paragraph" w:styleId="BlockText">
    <w:name w:val="Block Text"/>
    <w:basedOn w:val="Normal"/>
    <w:uiPriority w:val="99"/>
    <w:semiHidden/>
    <w:unhideWhenUsed/>
    <w:locked/>
    <w:rsid w:val="00ED4F71"/>
    <w:pPr>
      <w:pBdr>
        <w:top w:val="single" w:sz="2" w:space="10" w:color="0070AD" w:themeColor="accent1" w:shadow="1"/>
        <w:left w:val="single" w:sz="2" w:space="10" w:color="0070AD" w:themeColor="accent1" w:shadow="1"/>
        <w:bottom w:val="single" w:sz="2" w:space="10" w:color="0070AD" w:themeColor="accent1" w:shadow="1"/>
        <w:right w:val="single" w:sz="2" w:space="10" w:color="0070A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0070A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D4F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71"/>
    <w:rPr>
      <w:rFonts w:ascii="Tahoma" w:eastAsia="Arial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locked/>
    <w:rsid w:val="0014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pgemini-NewVI">
    <w:name w:val="Capgemini - New VI"/>
    <w:basedOn w:val="TableNormal"/>
    <w:uiPriority w:val="99"/>
    <w:qFormat/>
    <w:rsid w:val="00ED6039"/>
    <w:pPr>
      <w:spacing w:after="0" w:line="240" w:lineRule="auto"/>
    </w:pPr>
    <w:tblPr>
      <w:tblBorders>
        <w:top w:val="single" w:sz="4" w:space="0" w:color="2B143D" w:themeColor="text2"/>
        <w:left w:val="single" w:sz="4" w:space="0" w:color="2B143D" w:themeColor="text2"/>
        <w:bottom w:val="single" w:sz="4" w:space="0" w:color="2B143D" w:themeColor="text2"/>
        <w:right w:val="single" w:sz="4" w:space="0" w:color="2B143D" w:themeColor="text2"/>
        <w:insideH w:val="single" w:sz="4" w:space="0" w:color="ECECEC" w:themeColor="background2"/>
        <w:insideV w:val="single" w:sz="4" w:space="0" w:color="ECECEC" w:themeColor="background2"/>
      </w:tblBorders>
      <w:tblCellMar>
        <w:top w:w="108" w:type="dxa"/>
        <w:bottom w:w="108" w:type="dxa"/>
      </w:tblCellMar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B143D" w:themeFill="text2"/>
      </w:tcPr>
    </w:tblStylePr>
    <w:tblStylePr w:type="lastRow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2B143D" w:themeColor="text2"/>
          <w:bottom w:val="single" w:sz="4" w:space="0" w:color="2B143D" w:themeColor="text2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2B143D" w:themeFill="accent3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CECEC" w:themeFill="background2"/>
      </w:tcPr>
    </w:tblStylePr>
  </w:style>
  <w:style w:type="paragraph" w:customStyle="1" w:styleId="Quote-Source">
    <w:name w:val="Quote-Source"/>
    <w:qFormat/>
    <w:rsid w:val="00220D13"/>
    <w:pPr>
      <w:keepNext/>
      <w:keepLines/>
      <w:spacing w:before="240" w:after="240" w:line="240" w:lineRule="auto"/>
    </w:pPr>
    <w:rPr>
      <w:rFonts w:ascii="Verdana" w:eastAsia="Arial" w:hAnsi="Verdana" w:cs="Times New Roman"/>
      <w:i/>
      <w:color w:val="0070AD" w:themeColor="accent1"/>
      <w:sz w:val="20"/>
      <w:lang w:val="fr-FR"/>
    </w:rPr>
  </w:style>
  <w:style w:type="paragraph" w:customStyle="1" w:styleId="PulloutQuote">
    <w:name w:val="Pullout Quote"/>
    <w:basedOn w:val="BodyText1"/>
    <w:next w:val="Quote-Source"/>
    <w:qFormat/>
    <w:rsid w:val="00C26698"/>
    <w:pPr>
      <w:keepNext/>
      <w:keepLines/>
    </w:pPr>
    <w:rPr>
      <w:b/>
      <w:color w:val="0070AD" w:themeColor="accent1"/>
      <w:sz w:val="28"/>
    </w:rPr>
  </w:style>
  <w:style w:type="paragraph" w:customStyle="1" w:styleId="Quotes">
    <w:name w:val="Quotes"/>
    <w:qFormat/>
    <w:rsid w:val="00BE14E2"/>
    <w:pPr>
      <w:spacing w:after="0" w:line="240" w:lineRule="auto"/>
    </w:pPr>
    <w:rPr>
      <w:rFonts w:ascii="Arial" w:eastAsia="Arial" w:hAnsi="Arial" w:cs="Times New Roman"/>
      <w:b/>
      <w:color w:val="CCEFFB" w:themeColor="accent2" w:themeTint="33"/>
      <w:sz w:val="534"/>
    </w:rPr>
  </w:style>
  <w:style w:type="paragraph" w:customStyle="1" w:styleId="NormalQuote">
    <w:name w:val="Normal Quote"/>
    <w:qFormat/>
    <w:rsid w:val="00220D13"/>
    <w:pPr>
      <w:spacing w:after="120" w:line="240" w:lineRule="auto"/>
    </w:pPr>
    <w:rPr>
      <w:rFonts w:ascii="Verdana" w:eastAsia="Arial" w:hAnsi="Verdana" w:cs="Times New Roman"/>
      <w:b/>
      <w:color w:val="12ABDB" w:themeColor="accent2"/>
      <w:sz w:val="28"/>
    </w:rPr>
  </w:style>
  <w:style w:type="paragraph" w:customStyle="1" w:styleId="BiosDesignation">
    <w:name w:val="Bios Designation"/>
    <w:qFormat/>
    <w:rsid w:val="00220D13"/>
    <w:pPr>
      <w:spacing w:after="240" w:line="240" w:lineRule="atLeast"/>
    </w:pPr>
    <w:rPr>
      <w:rFonts w:ascii="Verdana" w:eastAsia="Times New Roman" w:hAnsi="Verdana" w:cs="Times New Roman"/>
      <w:b/>
      <w:color w:val="2B143D" w:themeColor="accent3"/>
      <w:szCs w:val="28"/>
    </w:rPr>
  </w:style>
  <w:style w:type="paragraph" w:customStyle="1" w:styleId="MoreInformation">
    <w:name w:val="More Information"/>
    <w:qFormat/>
    <w:rsid w:val="00292562"/>
    <w:pPr>
      <w:framePr w:hSpace="180" w:wrap="around" w:vAnchor="text" w:hAnchor="margin" w:x="-318" w:y="586"/>
      <w:spacing w:before="240" w:after="0" w:line="240" w:lineRule="auto"/>
    </w:pPr>
    <w:rPr>
      <w:rFonts w:eastAsia="Arial" w:cstheme="minorHAnsi"/>
      <w:color w:val="FFFFFF" w:themeColor="background1"/>
      <w:sz w:val="18"/>
      <w:lang w:val="en-GB"/>
    </w:rPr>
  </w:style>
  <w:style w:type="paragraph" w:customStyle="1" w:styleId="ObjectStyle">
    <w:name w:val="Object Style"/>
    <w:qFormat/>
    <w:rsid w:val="000A03F7"/>
    <w:pPr>
      <w:spacing w:before="120" w:after="240" w:line="240" w:lineRule="auto"/>
    </w:pPr>
    <w:rPr>
      <w:rFonts w:ascii="Arial" w:eastAsia="Arial" w:hAnsi="Arial" w:cs="Times New Roman"/>
      <w:noProof/>
      <w:color w:val="000000" w:themeColor="text1"/>
      <w:sz w:val="20"/>
    </w:rPr>
  </w:style>
  <w:style w:type="table" w:customStyle="1" w:styleId="NSN">
    <w:name w:val="NSN"/>
    <w:basedOn w:val="TableNormal"/>
    <w:uiPriority w:val="99"/>
    <w:qFormat/>
    <w:rsid w:val="00302489"/>
    <w:pPr>
      <w:spacing w:before="120" w:after="0" w:line="240" w:lineRule="auto"/>
    </w:pPr>
    <w:tblPr/>
  </w:style>
  <w:style w:type="table" w:customStyle="1" w:styleId="Capgemini">
    <w:name w:val="Capgemini"/>
    <w:basedOn w:val="Capgemini-NewVI"/>
    <w:uiPriority w:val="99"/>
    <w:qFormat/>
    <w:rsid w:val="00546104"/>
    <w:tblPr/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B143D" w:themeFill="text2"/>
      </w:tcPr>
    </w:tblStylePr>
    <w:tblStylePr w:type="lastRow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2B143D" w:themeColor="text2"/>
          <w:bottom w:val="single" w:sz="4" w:space="0" w:color="2B143D" w:themeColor="text2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2B143D" w:themeFill="accent3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CECEC" w:themeFill="background2"/>
      </w:tcPr>
    </w:tblStylePr>
  </w:style>
  <w:style w:type="table" w:customStyle="1" w:styleId="CMU">
    <w:name w:val="CMU"/>
    <w:basedOn w:val="Capgemini-NewVI"/>
    <w:uiPriority w:val="99"/>
    <w:qFormat/>
    <w:rsid w:val="000A03F7"/>
    <w:rPr>
      <w:rFonts w:ascii="Verdana" w:hAnsi="Verdana"/>
      <w:color w:val="3B3B3B" w:themeColor="background2" w:themeShade="40"/>
      <w:sz w:val="20"/>
    </w:rPr>
    <w:tblPr>
      <w:tblBorders>
        <w:top w:val="single" w:sz="4" w:space="0" w:color="BFBFBF" w:themeColor="text1" w:themeTint="40"/>
        <w:left w:val="single" w:sz="4" w:space="0" w:color="BFBFBF" w:themeColor="text1" w:themeTint="40"/>
        <w:bottom w:val="single" w:sz="4" w:space="0" w:color="BFBFBF" w:themeColor="text1" w:themeTint="40"/>
        <w:right w:val="single" w:sz="4" w:space="0" w:color="BFBFBF" w:themeColor="text1" w:themeTint="40"/>
        <w:insideH w:val="single" w:sz="4" w:space="0" w:color="BFBFBF" w:themeColor="text1" w:themeTint="40"/>
        <w:insideV w:val="single" w:sz="4" w:space="0" w:color="BFBFBF" w:themeColor="text1" w:themeTint="4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FFFFFF" w:themeColor="background1"/>
        <w:sz w:val="22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70AD" w:themeFill="accent1"/>
      </w:tcPr>
    </w:tblStylePr>
    <w:tblStylePr w:type="lastRow">
      <w:pPr>
        <w:jc w:val="center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E5E5E5" w:themeColor="text1" w:themeTint="1A"/>
          <w:left w:val="single" w:sz="4" w:space="0" w:color="2B143D" w:themeColor="text2"/>
          <w:bottom w:val="single" w:sz="4" w:space="0" w:color="E5E5E5" w:themeColor="text1" w:themeTint="1A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C37B" w:themeFill="accent6"/>
        <w:vAlign w:val="center"/>
      </w:tcPr>
    </w:tblStylePr>
    <w:tblStylePr w:type="firstCol">
      <w:pPr>
        <w:jc w:val="left"/>
      </w:pPr>
      <w:rPr>
        <w:rFonts w:ascii="Verdana" w:hAnsi="Verdana"/>
        <w:b/>
        <w:color w:val="0070AD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5E5E5" w:themeFill="text1" w:themeFillTint="1A"/>
      </w:tcPr>
    </w:tblStylePr>
    <w:tblStylePr w:type="lastCol">
      <w:rPr>
        <w:rFonts w:ascii="Verdana" w:hAnsi="Verdana"/>
        <w:color w:val="12ABDB" w:themeColor="accent2"/>
        <w:sz w:val="20"/>
      </w:rPr>
    </w:tblStylePr>
  </w:style>
  <w:style w:type="paragraph" w:styleId="NormalWeb">
    <w:name w:val="Normal (Web)"/>
    <w:basedOn w:val="Normal"/>
    <w:uiPriority w:val="99"/>
    <w:semiHidden/>
    <w:unhideWhenUsed/>
    <w:locked/>
    <w:rsid w:val="003F728C"/>
    <w:pPr>
      <w:spacing w:before="100" w:beforeAutospacing="1" w:after="100" w:afterAutospacing="1"/>
    </w:pPr>
    <w:rPr>
      <w:rFonts w:ascii="Times New Roman" w:eastAsiaTheme="minorEastAsia" w:hAnsi="Times New Roman" w:cs="Times New Roman"/>
      <w:b w:val="0"/>
      <w:bCs w:val="0"/>
      <w:color w:val="auto"/>
      <w:lang w:val="en-US"/>
    </w:rPr>
  </w:style>
  <w:style w:type="paragraph" w:customStyle="1" w:styleId="CopyrightExtraLine">
    <w:name w:val="Copyright Extra Line"/>
    <w:basedOn w:val="Normal"/>
    <w:qFormat/>
    <w:rsid w:val="003F728C"/>
    <w:rPr>
      <w:b w:val="0"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C3455"/>
    <w:rPr>
      <w:color w:val="7E39BA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431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431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3163A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43163A"/>
    <w:pPr>
      <w:spacing w:after="0" w:line="240" w:lineRule="auto"/>
    </w:pPr>
    <w:rPr>
      <w:rFonts w:ascii="Verdana" w:eastAsia="Arial" w:hAnsi="Verdana" w:cs="Arial"/>
      <w:b/>
      <w:bCs/>
      <w:color w:val="000000" w:themeColor="text1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CD7E84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/>
      <w:bCs/>
      <w:color w:val="005381" w:themeColor="accent1" w:themeShade="BF"/>
      <w:sz w:val="32"/>
      <w:szCs w:val="32"/>
    </w:rPr>
  </w:style>
  <w:style w:type="paragraph" w:customStyle="1" w:styleId="CGH2">
    <w:name w:val="CG_H2"/>
    <w:basedOn w:val="BodyText1"/>
    <w:link w:val="CGH2Car"/>
    <w:qFormat/>
    <w:rsid w:val="004D2CAE"/>
    <w:pPr>
      <w:numPr>
        <w:numId w:val="7"/>
      </w:numPr>
      <w:spacing w:before="360"/>
      <w:outlineLvl w:val="0"/>
    </w:pPr>
    <w:rPr>
      <w:rFonts w:asciiTheme="majorHAnsi" w:hAnsiTheme="majorHAnsi"/>
      <w:b/>
      <w:bCs/>
      <w:color w:val="0070AD" w:themeColor="accent1"/>
      <w:sz w:val="32"/>
      <w:szCs w:val="20"/>
    </w:rPr>
  </w:style>
  <w:style w:type="character" w:customStyle="1" w:styleId="CGH2Car">
    <w:name w:val="CG_H2 Car"/>
    <w:basedOn w:val="DefaultParagraphFont"/>
    <w:link w:val="CGH2"/>
    <w:rsid w:val="004D2CAE"/>
    <w:rPr>
      <w:rFonts w:asciiTheme="majorHAnsi" w:eastAsia="Arial" w:hAnsiTheme="majorHAnsi" w:cs="Times New Roman"/>
      <w:b/>
      <w:bCs/>
      <w:color w:val="0070AD" w:themeColor="accent1"/>
      <w:sz w:val="32"/>
      <w:szCs w:val="20"/>
    </w:rPr>
  </w:style>
  <w:style w:type="paragraph" w:customStyle="1" w:styleId="CGH3">
    <w:name w:val="CG_H3"/>
    <w:basedOn w:val="BodyText1"/>
    <w:link w:val="CGH3Car"/>
    <w:qFormat/>
    <w:rsid w:val="004D2CAE"/>
    <w:pPr>
      <w:numPr>
        <w:ilvl w:val="1"/>
        <w:numId w:val="7"/>
      </w:numPr>
      <w:spacing w:before="360"/>
      <w:outlineLvl w:val="1"/>
    </w:pPr>
    <w:rPr>
      <w:rFonts w:asciiTheme="majorHAnsi" w:hAnsiTheme="majorHAnsi"/>
      <w:b/>
      <w:bCs/>
      <w:color w:val="12ABDB" w:themeColor="accent2"/>
      <w:sz w:val="24"/>
      <w:szCs w:val="20"/>
    </w:rPr>
  </w:style>
  <w:style w:type="character" w:customStyle="1" w:styleId="CGH3Car">
    <w:name w:val="CG_H3 Car"/>
    <w:basedOn w:val="DefaultParagraphFont"/>
    <w:link w:val="CGH3"/>
    <w:rsid w:val="004D2CAE"/>
    <w:rPr>
      <w:rFonts w:asciiTheme="majorHAnsi" w:eastAsia="Arial" w:hAnsiTheme="majorHAnsi" w:cs="Times New Roman"/>
      <w:b/>
      <w:bCs/>
      <w:color w:val="12ABDB" w:themeColor="accent2"/>
      <w:sz w:val="24"/>
      <w:szCs w:val="20"/>
    </w:rPr>
  </w:style>
  <w:style w:type="paragraph" w:styleId="ListParagraph">
    <w:name w:val="List Paragraph"/>
    <w:basedOn w:val="Normal"/>
    <w:uiPriority w:val="34"/>
    <w:qFormat/>
    <w:locked/>
    <w:rsid w:val="002E499A"/>
    <w:pPr>
      <w:ind w:left="720"/>
      <w:contextualSpacing/>
    </w:pPr>
  </w:style>
  <w:style w:type="table" w:customStyle="1" w:styleId="CGTable2">
    <w:name w:val="CG_Table 2"/>
    <w:basedOn w:val="TableNormal"/>
    <w:uiPriority w:val="99"/>
    <w:rsid w:val="00D727FB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0000" w:themeFill="text1"/>
        <w:vAlign w:val="center"/>
      </w:tcPr>
    </w:tblStylePr>
    <w:tblStylePr w:type="band1Horz">
      <w:pPr>
        <w:jc w:val="left"/>
      </w:pPr>
      <w:rPr>
        <w:rFonts w:ascii="Arial" w:hAnsi="Arial"/>
        <w:color w:val="auto"/>
        <w:sz w:val="18"/>
      </w:rPr>
      <w:tblPr/>
      <w:tcPr>
        <w:shd w:val="clear" w:color="auto" w:fill="FBFBFB" w:themeFill="background2" w:themeFillTint="33"/>
        <w:vAlign w:val="center"/>
      </w:tcPr>
    </w:tblStylePr>
    <w:tblStylePr w:type="band2Horz">
      <w:pPr>
        <w:jc w:val="left"/>
      </w:pPr>
      <w:rPr>
        <w:rFonts w:ascii="Arial" w:hAnsi="Arial"/>
        <w:color w:val="auto"/>
        <w:sz w:val="18"/>
      </w:rPr>
      <w:tblPr/>
      <w:tcPr>
        <w:shd w:val="clear" w:color="auto" w:fill="F7F7F7" w:themeFill="background2" w:themeFillTint="66"/>
        <w:vAlign w:val="center"/>
      </w:tcPr>
    </w:tblStylePr>
  </w:style>
  <w:style w:type="paragraph" w:customStyle="1" w:styleId="EDICBodyText">
    <w:name w:val="EDIC Body Text"/>
    <w:link w:val="EDICBodyTextCharChar"/>
    <w:rsid w:val="00D727FB"/>
    <w:pPr>
      <w:keepLines/>
      <w:tabs>
        <w:tab w:val="left" w:pos="360"/>
        <w:tab w:val="left" w:pos="720"/>
        <w:tab w:val="left" w:pos="1080"/>
      </w:tabs>
      <w:spacing w:before="120" w:after="120" w:line="260" w:lineRule="exact"/>
    </w:pPr>
    <w:rPr>
      <w:rFonts w:ascii="Arial" w:eastAsia="Times New Roman" w:hAnsi="Arial" w:cs="Arial"/>
      <w:sz w:val="20"/>
      <w:szCs w:val="24"/>
    </w:rPr>
  </w:style>
  <w:style w:type="character" w:customStyle="1" w:styleId="EDICBodyTextCharChar">
    <w:name w:val="EDIC Body Text Char Char"/>
    <w:link w:val="EDICBodyText"/>
    <w:rsid w:val="00D727FB"/>
    <w:rPr>
      <w:rFonts w:ascii="Arial" w:eastAsia="Times New Roman" w:hAnsi="Arial" w:cs="Arial"/>
      <w:sz w:val="20"/>
      <w:szCs w:val="24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1A66E2"/>
    <w:rPr>
      <w:color w:val="605E5C"/>
      <w:shd w:val="clear" w:color="auto" w:fill="E1DFDD"/>
    </w:rPr>
  </w:style>
  <w:style w:type="table" w:customStyle="1" w:styleId="CMU1">
    <w:name w:val="CMU1"/>
    <w:basedOn w:val="TableNormal"/>
    <w:uiPriority w:val="99"/>
    <w:qFormat/>
    <w:rsid w:val="00672231"/>
    <w:pPr>
      <w:spacing w:after="0" w:line="240" w:lineRule="auto"/>
    </w:pPr>
    <w:rPr>
      <w:rFonts w:ascii="Verdana" w:hAnsi="Verdana"/>
      <w:color w:val="3B3838"/>
      <w:sz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108" w:type="dxa"/>
        <w:bottom w:w="108" w:type="dxa"/>
      </w:tblCellMar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FFFFFF"/>
        <w:sz w:val="22"/>
      </w:rPr>
      <w:tblPr/>
      <w:tcPr>
        <w:tcBorders>
          <w:bottom w:val="single" w:sz="4" w:space="0" w:color="FFFFFF"/>
          <w:insideH w:val="single" w:sz="4" w:space="0" w:color="FFFFFF"/>
          <w:insideV w:val="single" w:sz="4" w:space="0" w:color="FFFFFF"/>
        </w:tcBorders>
        <w:shd w:val="clear" w:color="auto" w:fill="4472C4"/>
      </w:tcPr>
    </w:tblStylePr>
    <w:tblStylePr w:type="lastRow">
      <w:pPr>
        <w:jc w:val="center"/>
      </w:pPr>
      <w:rPr>
        <w:rFonts w:ascii="Calibri" w:hAnsi="Calibri"/>
        <w:b/>
        <w:color w:val="FFFFFF"/>
        <w:sz w:val="18"/>
      </w:rPr>
      <w:tblPr/>
      <w:tcPr>
        <w:tcBorders>
          <w:top w:val="single" w:sz="4" w:space="0" w:color="E5E5E5"/>
          <w:left w:val="single" w:sz="4" w:space="0" w:color="44546A"/>
          <w:bottom w:val="single" w:sz="4" w:space="0" w:color="E5E5E5"/>
          <w:right w:val="single" w:sz="4" w:space="0" w:color="44546A"/>
          <w:insideH w:val="nil"/>
          <w:insideV w:val="single" w:sz="4" w:space="0" w:color="FFFFFF"/>
          <w:tl2br w:val="nil"/>
          <w:tr2bl w:val="nil"/>
        </w:tcBorders>
        <w:shd w:val="clear" w:color="auto" w:fill="70AD47"/>
        <w:vAlign w:val="center"/>
      </w:tcPr>
    </w:tblStylePr>
    <w:tblStylePr w:type="firstCol">
      <w:pPr>
        <w:jc w:val="left"/>
      </w:pPr>
      <w:rPr>
        <w:rFonts w:ascii="Verdana" w:hAnsi="Verdana"/>
        <w:b/>
        <w:color w:val="4472C4"/>
        <w:sz w:val="20"/>
      </w:rPr>
      <w:tblPr/>
      <w:tcPr>
        <w:tcBorders>
          <w:insideH w:val="single" w:sz="4" w:space="0" w:color="FFFFFF"/>
          <w:insideV w:val="nil"/>
        </w:tcBorders>
        <w:shd w:val="clear" w:color="auto" w:fill="E5E5E5"/>
      </w:tcPr>
    </w:tblStylePr>
    <w:tblStylePr w:type="lastCol">
      <w:rPr>
        <w:rFonts w:ascii="Verdana" w:hAnsi="Verdana"/>
        <w:color w:val="ED7D31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12.png"/><Relationship Id="rId18" Type="http://schemas.openxmlformats.org/officeDocument/2006/relationships/image" Target="media/image7.emf"/><Relationship Id="rId3" Type="http://schemas.openxmlformats.org/officeDocument/2006/relationships/hyperlink" Target="http://www.slideshare.net/capgemini" TargetMode="External"/><Relationship Id="rId7" Type="http://schemas.openxmlformats.org/officeDocument/2006/relationships/hyperlink" Target="http://www.youtube.com/capgeminimedia" TargetMode="External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" Type="http://schemas.openxmlformats.org/officeDocument/2006/relationships/image" Target="media/image1.png"/><Relationship Id="rId16" Type="http://schemas.openxmlformats.org/officeDocument/2006/relationships/image" Target="media/image15.png"/><Relationship Id="rId1" Type="http://schemas.openxmlformats.org/officeDocument/2006/relationships/hyperlink" Target="http://www.linkedin.com/company/capgemini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hyperlink" Target="http://www.twitter.com/capgemini" TargetMode="External"/><Relationship Id="rId15" Type="http://schemas.openxmlformats.org/officeDocument/2006/relationships/image" Target="media/image14.png"/><Relationship Id="rId10" Type="http://schemas.openxmlformats.org/officeDocument/2006/relationships/image" Target="media/image5.png"/><Relationship Id="rId4" Type="http://schemas.openxmlformats.org/officeDocument/2006/relationships/image" Target="media/image2.png"/><Relationship Id="rId9" Type="http://schemas.openxmlformats.org/officeDocument/2006/relationships/hyperlink" Target="http://www.facebook.com/capgemini" TargetMode="External"/><Relationship Id="rId14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krobaszy\Downloads\Word_Standard-Template_16-11-2017.dotx" TargetMode="External"/></Relationships>
</file>

<file path=word/theme/theme1.xml><?xml version="1.0" encoding="utf-8"?>
<a:theme xmlns:a="http://schemas.openxmlformats.org/drawingml/2006/main" name="Office Theme">
  <a:themeElements>
    <a:clrScheme name="Capgemini Palette">
      <a:dk1>
        <a:sysClr val="windowText" lastClr="000000"/>
      </a:dk1>
      <a:lt1>
        <a:srgbClr val="FFFFFF"/>
      </a:lt1>
      <a:dk2>
        <a:srgbClr val="2B143D"/>
      </a:dk2>
      <a:lt2>
        <a:srgbClr val="ECECEC"/>
      </a:lt2>
      <a:accent1>
        <a:srgbClr val="0070AD"/>
      </a:accent1>
      <a:accent2>
        <a:srgbClr val="12ABDB"/>
      </a:accent2>
      <a:accent3>
        <a:srgbClr val="2B143D"/>
      </a:accent3>
      <a:accent4>
        <a:srgbClr val="FF304C"/>
      </a:accent4>
      <a:accent5>
        <a:srgbClr val="95E616"/>
      </a:accent5>
      <a:accent6>
        <a:srgbClr val="00C37B"/>
      </a:accent6>
      <a:hlink>
        <a:srgbClr val="88D5ED"/>
      </a:hlink>
      <a:folHlink>
        <a:srgbClr val="7E39BA"/>
      </a:folHlink>
    </a:clrScheme>
    <a:fontScheme name="New-CG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2"/>
        </a:solidFill>
        <a:ln>
          <a:noFill/>
        </a:ln>
      </a:spPr>
      <a:bodyPr vert="horz" wrap="square" lIns="91440" tIns="45720" rIns="91440" bIns="45720" numCol="1" anchor="t" anchorCtr="0" compatLnSpc="1">
        <a:prstTxWarp prst="textNoShape">
          <a:avLst/>
        </a:prstTxWarp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C5936250D544EBB63E7816CB3269B" ma:contentTypeVersion="2" ma:contentTypeDescription="Create a new document." ma:contentTypeScope="" ma:versionID="e284ecd4d47371a50ab6b75ebb9c6845">
  <xsd:schema xmlns:xsd="http://www.w3.org/2001/XMLSchema" xmlns:xs="http://www.w3.org/2001/XMLSchema" xmlns:p="http://schemas.microsoft.com/office/2006/metadata/properties" xmlns:ns2="2ffc6069-b4c4-4dbb-a51c-30dd1faa3a36" targetNamespace="http://schemas.microsoft.com/office/2006/metadata/properties" ma:root="true" ma:fieldsID="27ba940f485c5ec43e1670054c2aaf25" ns2:_="">
    <xsd:import namespace="2ffc6069-b4c4-4dbb-a51c-30dd1faa3a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c6069-b4c4-4dbb-a51c-30dd1faa3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14260-C3A8-46BC-BD85-D040747BC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c6069-b4c4-4dbb-a51c-30dd1faa3a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87E873-2E9D-4EA2-8BE3-1FC08736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DDD757-F608-4B06-998E-C5E0360571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C4F119-BC4B-476C-80F2-DB4CE5613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Word_Standard-Template_16-11-2017.dotx</Template>
  <TotalTime>43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Word Template</vt:lpstr>
      <vt:lpstr>Word Template</vt:lpstr>
      <vt:lpstr>Word Template</vt:lpstr>
    </vt:vector>
  </TitlesOfParts>
  <Company>Capgemini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lhuber on MO4VDIHSDDEV255</dc:creator>
  <dc:description>© 2017 Capgemini. All rights reserved.</dc:description>
  <cp:lastModifiedBy>Machado, Renan - Uberaba CSC, MG (Third Party)</cp:lastModifiedBy>
  <cp:revision>13</cp:revision>
  <cp:lastPrinted>2019-11-14T18:30:00Z</cp:lastPrinted>
  <dcterms:created xsi:type="dcterms:W3CDTF">2020-12-08T20:58:00Z</dcterms:created>
  <dcterms:modified xsi:type="dcterms:W3CDTF">2021-09-10T17:19:00Z</dcterms:modified>
  <cp:category>MS WORD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0x010100267C5936250D544EBB63E7816CB3269B</vt:lpwstr>
  </property>
  <property fmtid="{D5CDD505-2E9C-101B-9397-08002B2CF9AE}" pid="3" name="Order">
    <vt:r8>25700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